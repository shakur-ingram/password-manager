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FAF9" w14:textId="77777777" w:rsidR="00601F01" w:rsidRPr="00F31E41" w:rsidRDefault="00601F01" w:rsidP="006B2EA1">
      <w:pPr>
        <w:rPr>
          <w:rFonts w:cs="Arial"/>
          <w:b/>
          <w:sz w:val="24"/>
          <w:szCs w:val="24"/>
        </w:rPr>
      </w:pPr>
    </w:p>
    <w:p w14:paraId="713ACE5D" w14:textId="77777777" w:rsidR="00462B01" w:rsidRPr="00F31E41" w:rsidRDefault="00462B01" w:rsidP="00462B01">
      <w:pPr>
        <w:rPr>
          <w:rFonts w:cs="Arial"/>
          <w:b/>
          <w:sz w:val="24"/>
        </w:rPr>
      </w:pPr>
      <w:bookmarkStart w:id="0" w:name="_Hlk66711780"/>
      <w:r w:rsidRPr="00F31E41">
        <w:rPr>
          <w:rFonts w:cs="Arial"/>
          <w:b/>
          <w:sz w:val="24"/>
        </w:rPr>
        <w:t>ICT30120 – Certificate III in Information Technology</w:t>
      </w:r>
    </w:p>
    <w:p w14:paraId="780BB08E" w14:textId="77777777" w:rsidR="00462B01" w:rsidRPr="00F31E41" w:rsidRDefault="00462B01" w:rsidP="00462B01">
      <w:pPr>
        <w:rPr>
          <w:rFonts w:cs="Arial"/>
          <w:b/>
          <w:sz w:val="24"/>
        </w:rPr>
      </w:pPr>
    </w:p>
    <w:p w14:paraId="738131A4" w14:textId="77777777" w:rsidR="00462B01" w:rsidRPr="00F31E41" w:rsidRDefault="00462B01" w:rsidP="00462B01">
      <w:pPr>
        <w:rPr>
          <w:rFonts w:cs="Arial"/>
          <w:b/>
          <w:sz w:val="24"/>
        </w:rPr>
      </w:pPr>
      <w:r w:rsidRPr="00F31E41">
        <w:rPr>
          <w:rFonts w:cs="Arial"/>
          <w:b/>
          <w:sz w:val="24"/>
        </w:rPr>
        <w:t>ICTPRG302 – Apply Introductory Programming Techniques</w:t>
      </w:r>
    </w:p>
    <w:p w14:paraId="3E5A5CBC" w14:textId="77777777" w:rsidR="00462B01" w:rsidRPr="00F31E41" w:rsidRDefault="00462B01" w:rsidP="00462B01">
      <w:pPr>
        <w:rPr>
          <w:rFonts w:cs="Arial"/>
          <w:b/>
          <w:sz w:val="24"/>
        </w:rPr>
      </w:pPr>
    </w:p>
    <w:p w14:paraId="2BA47163" w14:textId="77777777" w:rsidR="00462B01" w:rsidRPr="00F31E41" w:rsidRDefault="00462B01" w:rsidP="00462B01">
      <w:pPr>
        <w:rPr>
          <w:rFonts w:cs="Arial"/>
          <w:b/>
          <w:sz w:val="28"/>
        </w:rPr>
      </w:pPr>
      <w:r w:rsidRPr="00F31E41">
        <w:rPr>
          <w:rFonts w:cs="Arial"/>
          <w:b/>
          <w:sz w:val="24"/>
        </w:rPr>
        <w:t xml:space="preserve">Assessment Task 2 – </w:t>
      </w:r>
      <w:r w:rsidR="003D6ABD">
        <w:rPr>
          <w:rFonts w:cs="Arial"/>
          <w:b/>
          <w:sz w:val="24"/>
        </w:rPr>
        <w:t>Practical Skills</w:t>
      </w:r>
    </w:p>
    <w:p w14:paraId="5E9EBBAE" w14:textId="77777777" w:rsidR="00462B01" w:rsidRPr="00F31E41" w:rsidRDefault="00462B01" w:rsidP="00462B01">
      <w:pPr>
        <w:rPr>
          <w:rFonts w:cs="Arial"/>
          <w:b/>
        </w:rPr>
      </w:pPr>
    </w:p>
    <w:tbl>
      <w:tblPr>
        <w:tblStyle w:val="TableGrid"/>
        <w:tblW w:w="9068" w:type="dxa"/>
        <w:tblInd w:w="-142" w:type="dxa"/>
        <w:tblLook w:val="04A0" w:firstRow="1" w:lastRow="0" w:firstColumn="1" w:lastColumn="0" w:noHBand="0" w:noVBand="1"/>
      </w:tblPr>
      <w:tblGrid>
        <w:gridCol w:w="1980"/>
        <w:gridCol w:w="7088"/>
      </w:tblGrid>
      <w:tr w:rsidR="00462B01" w:rsidRPr="00F31E41" w14:paraId="47192895" w14:textId="77777777" w:rsidTr="006C4EA8">
        <w:trPr>
          <w:trHeight w:val="567"/>
        </w:trPr>
        <w:tc>
          <w:tcPr>
            <w:tcW w:w="1980" w:type="dxa"/>
            <w:vAlign w:val="center"/>
          </w:tcPr>
          <w:p w14:paraId="0A92DE74" w14:textId="77777777" w:rsidR="00462B01" w:rsidRPr="00F31E41" w:rsidRDefault="00462B01" w:rsidP="006C4EA8">
            <w:pPr>
              <w:tabs>
                <w:tab w:val="left" w:pos="709"/>
              </w:tabs>
              <w:contextualSpacing/>
              <w:rPr>
                <w:rFonts w:cs="Arial"/>
                <w:b/>
              </w:rPr>
            </w:pPr>
            <w:r w:rsidRPr="00F31E41">
              <w:rPr>
                <w:rFonts w:cs="Arial"/>
                <w:b/>
              </w:rPr>
              <w:t xml:space="preserve">Student Name </w:t>
            </w:r>
          </w:p>
        </w:tc>
        <w:tc>
          <w:tcPr>
            <w:tcW w:w="7088" w:type="dxa"/>
            <w:vAlign w:val="center"/>
          </w:tcPr>
          <w:p w14:paraId="3F6CAC42" w14:textId="77777777" w:rsidR="00462B01" w:rsidRPr="00F31E41" w:rsidRDefault="00D06EC2" w:rsidP="006C4EA8">
            <w:pPr>
              <w:tabs>
                <w:tab w:val="left" w:pos="709"/>
              </w:tabs>
              <w:contextualSpacing/>
              <w:rPr>
                <w:rFonts w:cs="Arial"/>
                <w:b/>
              </w:rPr>
            </w:pPr>
            <w:r>
              <w:rPr>
                <w:rFonts w:cs="Arial"/>
                <w:b/>
              </w:rPr>
              <w:t>Shakur ingram</w:t>
            </w:r>
          </w:p>
        </w:tc>
      </w:tr>
      <w:tr w:rsidR="00462B01" w:rsidRPr="00F31E41" w14:paraId="6B89960B" w14:textId="77777777" w:rsidTr="006C4EA8">
        <w:trPr>
          <w:trHeight w:val="567"/>
        </w:trPr>
        <w:tc>
          <w:tcPr>
            <w:tcW w:w="1980" w:type="dxa"/>
            <w:vAlign w:val="center"/>
          </w:tcPr>
          <w:p w14:paraId="2B36B658" w14:textId="77777777" w:rsidR="00462B01" w:rsidRPr="00F31E41" w:rsidRDefault="00462B01" w:rsidP="006C4EA8">
            <w:pPr>
              <w:tabs>
                <w:tab w:val="left" w:pos="709"/>
              </w:tabs>
              <w:contextualSpacing/>
              <w:rPr>
                <w:rFonts w:cs="Arial"/>
                <w:b/>
              </w:rPr>
            </w:pPr>
            <w:r w:rsidRPr="00F31E41">
              <w:rPr>
                <w:rFonts w:cs="Arial"/>
                <w:b/>
              </w:rPr>
              <w:t>Student ID</w:t>
            </w:r>
          </w:p>
        </w:tc>
        <w:tc>
          <w:tcPr>
            <w:tcW w:w="7088" w:type="dxa"/>
            <w:vAlign w:val="center"/>
          </w:tcPr>
          <w:p w14:paraId="6CFE1C1E" w14:textId="77777777" w:rsidR="00462B01" w:rsidRPr="00F31E41" w:rsidRDefault="00D06EC2" w:rsidP="006C4EA8">
            <w:pPr>
              <w:tabs>
                <w:tab w:val="left" w:pos="709"/>
              </w:tabs>
              <w:contextualSpacing/>
              <w:rPr>
                <w:rFonts w:cs="Arial"/>
                <w:b/>
              </w:rPr>
            </w:pPr>
            <w:r>
              <w:rPr>
                <w:rFonts w:cs="Arial"/>
                <w:b/>
              </w:rPr>
              <w:t>S8065942</w:t>
            </w:r>
          </w:p>
        </w:tc>
      </w:tr>
    </w:tbl>
    <w:p w14:paraId="184E1A9C" w14:textId="77777777" w:rsidR="00462B01" w:rsidRPr="00F31E41" w:rsidRDefault="00462B01" w:rsidP="00462B01">
      <w:pPr>
        <w:tabs>
          <w:tab w:val="left" w:pos="709"/>
        </w:tabs>
        <w:ind w:firstLine="142"/>
        <w:contextualSpacing/>
        <w:rPr>
          <w:rFonts w:cs="Arial"/>
          <w:b/>
        </w:rPr>
      </w:pPr>
    </w:p>
    <w:p w14:paraId="075F9AD5" w14:textId="77777777" w:rsidR="00462B01" w:rsidRPr="00F31E41" w:rsidRDefault="00462B01" w:rsidP="00462B01">
      <w:pPr>
        <w:pStyle w:val="ListParagraph"/>
        <w:ind w:left="0"/>
        <w:rPr>
          <w:rFonts w:ascii="Arial" w:hAnsi="Arial" w:cs="Arial"/>
          <w:b/>
        </w:rPr>
      </w:pPr>
      <w:r w:rsidRPr="00F31E41">
        <w:rPr>
          <w:rFonts w:ascii="Arial" w:hAnsi="Arial" w:cs="Arial"/>
        </w:rPr>
        <w:br/>
      </w:r>
      <w:r w:rsidRPr="00F31E41">
        <w:rPr>
          <w:rFonts w:ascii="Arial" w:hAnsi="Arial" w:cs="Arial"/>
          <w:b/>
        </w:rPr>
        <w:t xml:space="preserve">Assessment Overview </w:t>
      </w:r>
    </w:p>
    <w:p w14:paraId="79C38DC8" w14:textId="77777777" w:rsidR="00462B01" w:rsidRPr="00F31E41" w:rsidRDefault="00462B01" w:rsidP="00462B01">
      <w:pPr>
        <w:pStyle w:val="ListParagraph"/>
        <w:ind w:left="0"/>
        <w:rPr>
          <w:rFonts w:ascii="Arial" w:hAnsi="Arial" w:cs="Arial"/>
        </w:rPr>
      </w:pPr>
    </w:p>
    <w:p w14:paraId="5E231888" w14:textId="77777777" w:rsidR="00462B01" w:rsidRPr="00F31E41" w:rsidRDefault="00462B01" w:rsidP="00462B01">
      <w:pPr>
        <w:pStyle w:val="ListParagraph"/>
        <w:ind w:left="0"/>
        <w:rPr>
          <w:rFonts w:ascii="Arial" w:hAnsi="Arial" w:cs="Arial"/>
        </w:rPr>
      </w:pPr>
      <w:r w:rsidRPr="00F31E41">
        <w:rPr>
          <w:rFonts w:ascii="Arial" w:hAnsi="Arial" w:cs="Arial"/>
        </w:rPr>
        <w:t>This assessment provides the opportunity for you to demonstrate the following skills and knowledge:</w:t>
      </w:r>
    </w:p>
    <w:p w14:paraId="03710263" w14:textId="77777777" w:rsidR="00462B01" w:rsidRPr="00F31E41" w:rsidRDefault="00462B01" w:rsidP="00462B01">
      <w:pPr>
        <w:pStyle w:val="ListParagraph"/>
        <w:ind w:left="0"/>
        <w:rPr>
          <w:rFonts w:ascii="Arial" w:hAnsi="Arial" w:cs="Arial"/>
        </w:rPr>
      </w:pPr>
    </w:p>
    <w:p w14:paraId="21752F70"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Design and build a simple application to specifications</w:t>
      </w:r>
    </w:p>
    <w:p w14:paraId="27A99A41"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Develop algorithms</w:t>
      </w:r>
    </w:p>
    <w:p w14:paraId="308F7CCA"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Apply programming language syntax, sequence, selection and iteration constructs</w:t>
      </w:r>
    </w:p>
    <w:p w14:paraId="0BB32EAC"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Test and debug a simple application</w:t>
      </w:r>
    </w:p>
    <w:p w14:paraId="7412356D"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 xml:space="preserve">Develop design specifications </w:t>
      </w:r>
    </w:p>
    <w:p w14:paraId="79989898" w14:textId="77777777" w:rsidR="00462B01" w:rsidRPr="00F31E41" w:rsidRDefault="00462B01" w:rsidP="00462B01">
      <w:pPr>
        <w:pStyle w:val="Heading2"/>
        <w:rPr>
          <w:rFonts w:ascii="Arial" w:hAnsi="Arial"/>
          <w:sz w:val="22"/>
          <w:szCs w:val="22"/>
        </w:rPr>
      </w:pPr>
      <w:r w:rsidRPr="00F31E41">
        <w:rPr>
          <w:rFonts w:ascii="Arial" w:hAnsi="Arial"/>
          <w:sz w:val="22"/>
          <w:szCs w:val="22"/>
        </w:rPr>
        <w:t>Instructions:</w:t>
      </w:r>
    </w:p>
    <w:p w14:paraId="6E23051D" w14:textId="77777777" w:rsidR="00462B01" w:rsidRPr="00F31E41" w:rsidRDefault="00462B01" w:rsidP="00462B01">
      <w:pPr>
        <w:rPr>
          <w:rFonts w:cs="Arial"/>
        </w:rPr>
      </w:pPr>
      <w:r w:rsidRPr="00F31E41">
        <w:rPr>
          <w:rFonts w:cs="Arial"/>
        </w:rPr>
        <w:t>This assessment is to be completed in your own time. Time may also be made available for completing the assessment during class sessions.</w:t>
      </w:r>
    </w:p>
    <w:p w14:paraId="50881A27" w14:textId="77777777" w:rsidR="00462B01" w:rsidRPr="00F31E41" w:rsidRDefault="00462B01" w:rsidP="00462B01">
      <w:pPr>
        <w:rPr>
          <w:rFonts w:cs="Arial"/>
        </w:rPr>
      </w:pPr>
    </w:p>
    <w:p w14:paraId="1060244F" w14:textId="77777777" w:rsidR="00462B01" w:rsidRPr="00F31E41" w:rsidRDefault="00462B01" w:rsidP="00462B01">
      <w:pPr>
        <w:rPr>
          <w:rFonts w:cs="Arial"/>
        </w:rPr>
      </w:pPr>
      <w:r w:rsidRPr="00F31E41">
        <w:rPr>
          <w:rFonts w:cs="Arial"/>
        </w:rPr>
        <w:t>You are required to enter your responses in the spaces provided in this assessment document, completed assigned activities and, follow instructions to upload resources</w:t>
      </w:r>
    </w:p>
    <w:p w14:paraId="535DB1E1" w14:textId="77777777" w:rsidR="00462B01" w:rsidRPr="00F31E41" w:rsidRDefault="00462B01" w:rsidP="00462B01">
      <w:pPr>
        <w:rPr>
          <w:rFonts w:cs="Arial"/>
        </w:rPr>
      </w:pPr>
    </w:p>
    <w:p w14:paraId="4C7DF402" w14:textId="77777777" w:rsidR="00462B01" w:rsidRPr="00F31E41" w:rsidRDefault="00462B01" w:rsidP="00462B01">
      <w:pPr>
        <w:rPr>
          <w:rFonts w:cs="Arial"/>
        </w:rPr>
      </w:pPr>
      <w:r w:rsidRPr="00F31E41">
        <w:rPr>
          <w:rFonts w:cs="Arial"/>
        </w:rPr>
        <w:t xml:space="preserve">To achieve a ‘satisfactory’ result for this assessment you must complete all tasks and be deemed competent in all tasks by your assessor. In the event that you receive an unsatisfactory result, you will be required to review feedback from your assessor and then resubmit the assessment after making required corrections. </w:t>
      </w:r>
    </w:p>
    <w:p w14:paraId="1706C074" w14:textId="77777777" w:rsidR="00462B01" w:rsidRPr="00F31E41" w:rsidRDefault="00462B01" w:rsidP="00462B01">
      <w:pPr>
        <w:rPr>
          <w:rFonts w:cs="Arial"/>
        </w:rPr>
      </w:pPr>
    </w:p>
    <w:p w14:paraId="7911DFCE" w14:textId="77777777" w:rsidR="00462B01" w:rsidRPr="00F31E41" w:rsidRDefault="00462B01" w:rsidP="00462B01">
      <w:pPr>
        <w:rPr>
          <w:rFonts w:cs="Arial"/>
        </w:rPr>
      </w:pPr>
      <w:r w:rsidRPr="00F31E41">
        <w:rPr>
          <w:rFonts w:cs="Arial"/>
        </w:rPr>
        <w:t>You will have one opportunity for resubmission. If your second assessment attempt is ‘not yet satisfactory’ you must contact your teacher or assessor to discuss how to proceed.</w:t>
      </w:r>
    </w:p>
    <w:p w14:paraId="3DC3CE7C" w14:textId="77777777" w:rsidR="00462B01" w:rsidRPr="00F31E41" w:rsidRDefault="00462B01" w:rsidP="00462B01">
      <w:pPr>
        <w:rPr>
          <w:rFonts w:cs="Arial"/>
        </w:rPr>
      </w:pPr>
    </w:p>
    <w:p w14:paraId="1BD52D36" w14:textId="77777777" w:rsidR="00462B01" w:rsidRPr="00F31E41" w:rsidRDefault="00462B01" w:rsidP="00462B01">
      <w:pPr>
        <w:pStyle w:val="ListParagraph"/>
        <w:ind w:left="0"/>
        <w:rPr>
          <w:rFonts w:ascii="Arial" w:hAnsi="Arial" w:cs="Arial"/>
        </w:rPr>
      </w:pPr>
      <w:bookmarkStart w:id="1" w:name="_Hlk66712042"/>
      <w:r w:rsidRPr="00F31E41">
        <w:rPr>
          <w:rFonts w:ascii="Arial" w:hAnsi="Arial" w:cs="Arial"/>
        </w:rPr>
        <w:t>All responses must be your own work.</w:t>
      </w:r>
    </w:p>
    <w:p w14:paraId="5C343301" w14:textId="77777777" w:rsidR="00462B01" w:rsidRDefault="00462B01" w:rsidP="00B24F3E">
      <w:pPr>
        <w:pStyle w:val="Heading2"/>
        <w:rPr>
          <w:rFonts w:ascii="Arial" w:hAnsi="Arial"/>
          <w:sz w:val="22"/>
          <w:szCs w:val="22"/>
        </w:rPr>
      </w:pPr>
      <w:bookmarkStart w:id="2" w:name="_Hlk66711895"/>
      <w:bookmarkEnd w:id="0"/>
      <w:bookmarkEnd w:id="1"/>
      <w:r w:rsidRPr="00F31E41">
        <w:rPr>
          <w:rFonts w:ascii="Arial" w:hAnsi="Arial"/>
          <w:sz w:val="22"/>
          <w:szCs w:val="22"/>
        </w:rPr>
        <w:t>Documents to Submit:</w:t>
      </w:r>
    </w:p>
    <w:p w14:paraId="599584A7" w14:textId="77777777" w:rsidR="00B24F3E" w:rsidRPr="00B24F3E" w:rsidRDefault="00B24F3E" w:rsidP="00B24F3E">
      <w:pPr>
        <w:rPr>
          <w:lang w:eastAsia="en-AU"/>
        </w:rPr>
      </w:pPr>
    </w:p>
    <w:p w14:paraId="580EEBF5" w14:textId="77777777" w:rsidR="00462B01" w:rsidRPr="00F31E41" w:rsidRDefault="00462B01" w:rsidP="00462B01">
      <w:pPr>
        <w:pStyle w:val="ListParagraph"/>
        <w:numPr>
          <w:ilvl w:val="0"/>
          <w:numId w:val="16"/>
        </w:numPr>
        <w:rPr>
          <w:rFonts w:ascii="Arial" w:eastAsia="MS Gothic" w:hAnsi="Arial" w:cs="Arial"/>
          <w:bCs/>
        </w:rPr>
      </w:pPr>
      <w:r w:rsidRPr="00F31E41">
        <w:rPr>
          <w:rFonts w:ascii="Arial" w:eastAsia="MS Gothic" w:hAnsi="Arial" w:cs="Arial"/>
          <w:bCs/>
        </w:rPr>
        <w:t>This completed assessment document titled - Assessment 2 – Skills</w:t>
      </w:r>
    </w:p>
    <w:p w14:paraId="4F7F086B" w14:textId="77777777" w:rsidR="00462B01" w:rsidRPr="00F31E41" w:rsidRDefault="00462B01" w:rsidP="00462B01">
      <w:pPr>
        <w:pStyle w:val="ListParagraph"/>
        <w:numPr>
          <w:ilvl w:val="0"/>
          <w:numId w:val="16"/>
        </w:numPr>
        <w:rPr>
          <w:rFonts w:ascii="Arial" w:eastAsia="MS Gothic" w:hAnsi="Arial" w:cs="Arial"/>
          <w:bCs/>
        </w:rPr>
      </w:pPr>
      <w:r w:rsidRPr="00F31E41">
        <w:rPr>
          <w:rFonts w:ascii="Arial" w:eastAsia="MS Gothic" w:hAnsi="Arial" w:cs="Arial"/>
          <w:bCs/>
        </w:rPr>
        <w:t>Panopto video of IDE debugger use</w:t>
      </w:r>
    </w:p>
    <w:p w14:paraId="5772D8B8" w14:textId="77777777" w:rsidR="00B24F3E" w:rsidRPr="00B24F3E" w:rsidRDefault="00462B01" w:rsidP="00462B01">
      <w:pPr>
        <w:pStyle w:val="ListParagraph"/>
        <w:numPr>
          <w:ilvl w:val="0"/>
          <w:numId w:val="16"/>
        </w:numPr>
        <w:rPr>
          <w:rFonts w:ascii="Arial" w:eastAsia="MS Gothic" w:hAnsi="Arial" w:cs="Arial"/>
          <w:bCs/>
        </w:rPr>
      </w:pPr>
      <w:r w:rsidRPr="00F31E41">
        <w:rPr>
          <w:rFonts w:ascii="Arial" w:eastAsia="MS Gothic" w:hAnsi="Arial" w:cs="Arial"/>
          <w:bCs/>
        </w:rPr>
        <w:t xml:space="preserve">Zipped up local </w:t>
      </w:r>
      <w:proofErr w:type="spellStart"/>
      <w:r w:rsidRPr="00F31E41">
        <w:rPr>
          <w:rFonts w:ascii="Arial" w:eastAsia="MS Gothic" w:hAnsi="Arial" w:cs="Arial"/>
          <w:bCs/>
        </w:rPr>
        <w:t>Github</w:t>
      </w:r>
      <w:proofErr w:type="spellEnd"/>
      <w:r w:rsidRPr="00F31E41">
        <w:rPr>
          <w:rFonts w:ascii="Arial" w:eastAsia="MS Gothic" w:hAnsi="Arial" w:cs="Arial"/>
          <w:bCs/>
        </w:rPr>
        <w:t xml:space="preserve"> repository (.zip) </w:t>
      </w:r>
      <w:r w:rsidRPr="00F31E41">
        <w:rPr>
          <w:rFonts w:ascii="Arial" w:eastAsia="MS Gothic" w:hAnsi="Arial" w:cs="Arial"/>
          <w:bCs/>
          <w:i/>
        </w:rPr>
        <w:t>(ensure the hidden .git folder is included)</w:t>
      </w:r>
    </w:p>
    <w:p w14:paraId="6BF1019A" w14:textId="77777777" w:rsidR="00462B01" w:rsidRPr="00F31E41" w:rsidRDefault="00462B01" w:rsidP="00462B01">
      <w:pPr>
        <w:pStyle w:val="ListParagraph"/>
        <w:numPr>
          <w:ilvl w:val="0"/>
          <w:numId w:val="16"/>
        </w:numPr>
        <w:rPr>
          <w:rFonts w:ascii="Arial" w:eastAsia="MS Gothic" w:hAnsi="Arial" w:cs="Arial"/>
          <w:bCs/>
        </w:rPr>
      </w:pPr>
      <w:r w:rsidRPr="00F31E41">
        <w:rPr>
          <w:rFonts w:ascii="Arial" w:eastAsia="MS Gothic" w:hAnsi="Arial" w:cs="Arial"/>
          <w:bCs/>
        </w:rPr>
        <w:t xml:space="preserve"> </w:t>
      </w:r>
    </w:p>
    <w:bookmarkEnd w:id="2"/>
    <w:p w14:paraId="17D76D54" w14:textId="77777777" w:rsidR="00462B01" w:rsidRPr="00F31E41" w:rsidRDefault="00462B01" w:rsidP="00462B01">
      <w:pPr>
        <w:pStyle w:val="ListParagraph"/>
        <w:ind w:left="0"/>
        <w:rPr>
          <w:rFonts w:ascii="Arial" w:hAnsi="Arial" w:cs="Arial"/>
        </w:rPr>
      </w:pPr>
      <w:r w:rsidRPr="00F31E41">
        <w:rPr>
          <w:rFonts w:ascii="Arial" w:hAnsi="Arial" w:cs="Arial"/>
        </w:rPr>
        <w:t>Upload all documents by the due date to the drop box for ICTPRG302 Assessment 2 on VU Collaborate.</w:t>
      </w:r>
    </w:p>
    <w:p w14:paraId="3E89F713" w14:textId="77777777" w:rsidR="00462B01" w:rsidRPr="00F31E41" w:rsidRDefault="00462B01" w:rsidP="00462B01">
      <w:pPr>
        <w:pStyle w:val="ListParagraph"/>
        <w:suppressAutoHyphens/>
        <w:spacing w:after="0" w:line="259" w:lineRule="auto"/>
        <w:ind w:left="0"/>
        <w:rPr>
          <w:rFonts w:ascii="Arial" w:hAnsi="Arial" w:cs="Arial"/>
          <w:lang w:eastAsia="en-AU"/>
        </w:rPr>
      </w:pPr>
    </w:p>
    <w:p w14:paraId="4DD85949" w14:textId="77777777" w:rsidR="00462B01" w:rsidRPr="00F31E41" w:rsidRDefault="00462B01" w:rsidP="00462B01">
      <w:pPr>
        <w:pStyle w:val="Heading2"/>
        <w:rPr>
          <w:rFonts w:ascii="Arial" w:hAnsi="Arial"/>
          <w:sz w:val="22"/>
          <w:szCs w:val="22"/>
        </w:rPr>
      </w:pPr>
      <w:r w:rsidRPr="00F31E41">
        <w:rPr>
          <w:rFonts w:ascii="Arial" w:hAnsi="Arial"/>
          <w:sz w:val="22"/>
          <w:szCs w:val="22"/>
        </w:rPr>
        <w:t xml:space="preserve">Assessment scenario – </w:t>
      </w:r>
      <w:r w:rsidRPr="00F31E41">
        <w:rPr>
          <w:rFonts w:ascii="Arial" w:hAnsi="Arial"/>
          <w:b w:val="0"/>
          <w:sz w:val="22"/>
          <w:szCs w:val="22"/>
        </w:rPr>
        <w:t xml:space="preserve">Password Manager </w:t>
      </w:r>
      <w:r w:rsidRPr="00F31E41">
        <w:rPr>
          <w:rFonts w:ascii="Arial" w:hAnsi="Arial"/>
          <w:b w:val="0"/>
          <w:sz w:val="22"/>
          <w:szCs w:val="22"/>
        </w:rPr>
        <w:br/>
      </w:r>
    </w:p>
    <w:p w14:paraId="7FE626FF" w14:textId="77777777" w:rsidR="00462B01" w:rsidRPr="00F31E41" w:rsidRDefault="00462B01" w:rsidP="00462B01">
      <w:pPr>
        <w:rPr>
          <w:rFonts w:cs="Arial"/>
        </w:rPr>
      </w:pPr>
      <w:r w:rsidRPr="00F31E41">
        <w:rPr>
          <w:rFonts w:cs="Arial"/>
        </w:rPr>
        <w:t>You work as a programmer for a small digita</w:t>
      </w:r>
      <w:r w:rsidR="00B24F3E">
        <w:rPr>
          <w:rFonts w:cs="Arial"/>
        </w:rPr>
        <w:t xml:space="preserve">l development agency “Apps2U”. </w:t>
      </w:r>
      <w:r w:rsidRPr="00F31E41">
        <w:rPr>
          <w:rFonts w:cs="Arial"/>
        </w:rPr>
        <w:t>Apps2U have asked you to develop an application on behalf of their customer “</w:t>
      </w:r>
      <w:proofErr w:type="spellStart"/>
      <w:r w:rsidRPr="00F31E41">
        <w:rPr>
          <w:rFonts w:cs="Arial"/>
        </w:rPr>
        <w:t>DigiCore</w:t>
      </w:r>
      <w:proofErr w:type="spellEnd"/>
      <w:r w:rsidRPr="00F31E41">
        <w:rPr>
          <w:rFonts w:cs="Arial"/>
        </w:rPr>
        <w:t xml:space="preserve">”. </w:t>
      </w:r>
      <w:r w:rsidRPr="00F31E41">
        <w:rPr>
          <w:rFonts w:cs="Arial"/>
        </w:rPr>
        <w:br/>
      </w:r>
      <w:r w:rsidRPr="00F31E41">
        <w:rPr>
          <w:rFonts w:cs="Arial"/>
        </w:rPr>
        <w:br/>
      </w:r>
      <w:proofErr w:type="spellStart"/>
      <w:r w:rsidRPr="00F31E41">
        <w:rPr>
          <w:rFonts w:cs="Arial"/>
        </w:rPr>
        <w:t>DigiCore</w:t>
      </w:r>
      <w:proofErr w:type="spellEnd"/>
      <w:r w:rsidRPr="00F31E41">
        <w:rPr>
          <w:rFonts w:cs="Arial"/>
        </w:rPr>
        <w:t xml:space="preserve"> have requested a simple password manager because their staff are resorting to insecure practices to record login credentials such as writing them down on sticky notes. The password manager will be used to store and retrieve credentials for websites and other login services used by employees. </w:t>
      </w:r>
      <w:r w:rsidRPr="00F31E41">
        <w:rPr>
          <w:rFonts w:cs="Arial"/>
        </w:rPr>
        <w:br/>
      </w:r>
      <w:r w:rsidRPr="00F31E41">
        <w:rPr>
          <w:rFonts w:cs="Arial"/>
        </w:rPr>
        <w:br/>
      </w:r>
    </w:p>
    <w:p w14:paraId="3B7310E7" w14:textId="77777777" w:rsidR="005D038A" w:rsidRPr="00F31E41" w:rsidRDefault="005D038A" w:rsidP="00601F01">
      <w:pPr>
        <w:tabs>
          <w:tab w:val="left" w:pos="709"/>
        </w:tabs>
        <w:ind w:left="-142" w:firstLine="142"/>
        <w:contextualSpacing/>
        <w:rPr>
          <w:rFonts w:cs="Arial"/>
          <w:b/>
        </w:rPr>
      </w:pPr>
    </w:p>
    <w:tbl>
      <w:tblPr>
        <w:tblStyle w:val="TableGrid"/>
        <w:tblW w:w="9640" w:type="dxa"/>
        <w:tblInd w:w="-147" w:type="dxa"/>
        <w:tblLayout w:type="fixed"/>
        <w:tblLook w:val="04A0" w:firstRow="1" w:lastRow="0" w:firstColumn="1" w:lastColumn="0" w:noHBand="0" w:noVBand="1"/>
      </w:tblPr>
      <w:tblGrid>
        <w:gridCol w:w="9640"/>
      </w:tblGrid>
      <w:tr w:rsidR="00FE59B7" w:rsidRPr="00F31E41" w14:paraId="7F67BC71" w14:textId="77777777" w:rsidTr="00B24F3E">
        <w:tc>
          <w:tcPr>
            <w:tcW w:w="9640" w:type="dxa"/>
            <w:shd w:val="clear" w:color="auto" w:fill="D9D9D9" w:themeFill="background1" w:themeFillShade="D9"/>
          </w:tcPr>
          <w:p w14:paraId="485C48F5"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t xml:space="preserve">Task 1.1 Clarify task with required personnel </w:t>
            </w:r>
          </w:p>
          <w:p w14:paraId="1767AD15" w14:textId="77777777" w:rsidR="00FE59B7" w:rsidRPr="00F31E41" w:rsidRDefault="00462B01" w:rsidP="00462B01">
            <w:pPr>
              <w:ind w:left="360" w:right="-16"/>
              <w:rPr>
                <w:rFonts w:cs="Arial"/>
                <w:b/>
                <w:bCs/>
              </w:rPr>
            </w:pPr>
            <w:r w:rsidRPr="00F31E41">
              <w:rPr>
                <w:rFonts w:cs="Arial"/>
              </w:rPr>
              <w:t xml:space="preserve">Discuss the programming specification at task 1.4 with your instructor who is acting as your work supervisor. This is your opportunity to ask any questions to ensure you fully understand what the application should do. Provide brief notes or dot points of the discussion that show your attempts to clarify and understanding the programming specification. </w:t>
            </w:r>
            <w:r w:rsidRPr="00F31E41">
              <w:rPr>
                <w:rFonts w:cs="Arial"/>
                <w:i/>
              </w:rPr>
              <w:t>Note that your instructor may work with you individually, in small groups or as one large group for this task</w:t>
            </w:r>
            <w:r w:rsidRPr="00F31E41">
              <w:rPr>
                <w:rFonts w:cs="Arial"/>
                <w:i/>
              </w:rPr>
              <w:br/>
            </w:r>
          </w:p>
        </w:tc>
      </w:tr>
      <w:tr w:rsidR="00FE59B7" w:rsidRPr="00F31E41" w14:paraId="2DBD0A1C" w14:textId="77777777" w:rsidTr="00B24F3E">
        <w:tc>
          <w:tcPr>
            <w:tcW w:w="9640" w:type="dxa"/>
          </w:tcPr>
          <w:p w14:paraId="49B535A2" w14:textId="77777777" w:rsidR="00FE59B7" w:rsidRPr="00F31E41" w:rsidRDefault="00462B01" w:rsidP="00462B01">
            <w:pPr>
              <w:pStyle w:val="ListParagraph"/>
              <w:suppressAutoHyphens/>
              <w:spacing w:after="0" w:line="259" w:lineRule="auto"/>
              <w:ind w:left="0"/>
              <w:rPr>
                <w:rFonts w:ascii="Arial" w:hAnsi="Arial" w:cs="Arial"/>
                <w:i/>
                <w:lang w:eastAsia="en-AU"/>
              </w:rPr>
            </w:pPr>
            <w:r w:rsidRPr="00F31E41">
              <w:rPr>
                <w:rFonts w:ascii="Arial" w:hAnsi="Arial" w:cs="Arial"/>
                <w:i/>
                <w:lang w:eastAsia="en-AU"/>
              </w:rPr>
              <w:t xml:space="preserve">Enter brief notes or dot points of the discussion </w:t>
            </w:r>
            <w:r w:rsidR="00FE59B7" w:rsidRPr="00F31E41">
              <w:rPr>
                <w:rFonts w:ascii="Arial" w:hAnsi="Arial" w:cs="Arial"/>
                <w:i/>
              </w:rPr>
              <w:t>here:</w:t>
            </w:r>
          </w:p>
          <w:p w14:paraId="47D767FC" w14:textId="77777777" w:rsidR="00FE59B7" w:rsidRPr="00F31E41" w:rsidRDefault="00FE59B7" w:rsidP="00735CE2">
            <w:pPr>
              <w:pStyle w:val="ListParagraph"/>
              <w:spacing w:before="120" w:after="120" w:line="240" w:lineRule="auto"/>
              <w:rPr>
                <w:rFonts w:ascii="Arial" w:hAnsi="Arial" w:cs="Arial"/>
              </w:rPr>
            </w:pPr>
          </w:p>
        </w:tc>
      </w:tr>
      <w:tr w:rsidR="00FE59B7" w:rsidRPr="00F31E41" w14:paraId="42DFF233" w14:textId="77777777" w:rsidTr="00B24F3E">
        <w:tc>
          <w:tcPr>
            <w:tcW w:w="9640" w:type="dxa"/>
            <w:shd w:val="clear" w:color="auto" w:fill="D9D9D9" w:themeFill="background1" w:themeFillShade="D9"/>
          </w:tcPr>
          <w:p w14:paraId="4839ACA9" w14:textId="77777777" w:rsidR="00462B01" w:rsidRPr="00F31E41" w:rsidRDefault="00462B01" w:rsidP="00462B01">
            <w:pPr>
              <w:pStyle w:val="Heading2"/>
              <w:rPr>
                <w:rFonts w:ascii="Arial" w:hAnsi="Arial"/>
                <w:sz w:val="22"/>
                <w:szCs w:val="22"/>
              </w:rPr>
            </w:pPr>
            <w:r w:rsidRPr="00F31E41">
              <w:rPr>
                <w:rFonts w:ascii="Arial" w:hAnsi="Arial"/>
                <w:sz w:val="22"/>
                <w:szCs w:val="22"/>
              </w:rPr>
              <w:t>Task 1.2 Identify design specifications relevant to the task</w:t>
            </w:r>
          </w:p>
          <w:p w14:paraId="67A1BD16" w14:textId="77777777" w:rsidR="00887B89" w:rsidRPr="00F31E41" w:rsidRDefault="00462B01" w:rsidP="00462B01">
            <w:pPr>
              <w:pStyle w:val="ListParagraph"/>
              <w:spacing w:after="0" w:line="240" w:lineRule="auto"/>
              <w:ind w:left="360"/>
              <w:rPr>
                <w:rFonts w:ascii="Arial" w:hAnsi="Arial" w:cs="Arial"/>
                <w:b/>
              </w:rPr>
            </w:pPr>
            <w:r w:rsidRPr="00F31E41">
              <w:rPr>
                <w:rFonts w:ascii="Arial" w:hAnsi="Arial" w:cs="Arial"/>
              </w:rPr>
              <w:t>Complete the following design specification</w:t>
            </w:r>
            <w:r w:rsidRPr="00F31E41">
              <w:rPr>
                <w:rFonts w:ascii="Arial" w:hAnsi="Arial" w:cs="Arial"/>
                <w:b/>
              </w:rPr>
              <w:t xml:space="preserve"> </w:t>
            </w:r>
          </w:p>
        </w:tc>
      </w:tr>
      <w:tr w:rsidR="00FE59B7" w:rsidRPr="00F31E41" w14:paraId="167A8B90" w14:textId="77777777" w:rsidTr="00B24F3E">
        <w:tc>
          <w:tcPr>
            <w:tcW w:w="9640" w:type="dxa"/>
          </w:tcPr>
          <w:tbl>
            <w:tblPr>
              <w:tblStyle w:val="TableGrid"/>
              <w:tblW w:w="0" w:type="auto"/>
              <w:tblInd w:w="360" w:type="dxa"/>
              <w:tblLayout w:type="fixed"/>
              <w:tblLook w:val="04A0" w:firstRow="1" w:lastRow="0" w:firstColumn="1" w:lastColumn="0" w:noHBand="0" w:noVBand="1"/>
            </w:tblPr>
            <w:tblGrid>
              <w:gridCol w:w="8849"/>
            </w:tblGrid>
            <w:tr w:rsidR="00462B01" w:rsidRPr="00F31E41" w14:paraId="5EFF6F81" w14:textId="77777777" w:rsidTr="00F31E41">
              <w:tc>
                <w:tcPr>
                  <w:tcW w:w="8849" w:type="dxa"/>
                  <w:shd w:val="clear" w:color="auto" w:fill="D5DCE4" w:themeFill="text2" w:themeFillTint="33"/>
                </w:tcPr>
                <w:p w14:paraId="245B5603" w14:textId="77777777" w:rsidR="00462B01" w:rsidRPr="00F31E41" w:rsidRDefault="00462B01" w:rsidP="00462B01">
                  <w:pPr>
                    <w:pStyle w:val="ListParagraph"/>
                    <w:suppressAutoHyphens/>
                    <w:spacing w:after="0" w:line="259" w:lineRule="auto"/>
                    <w:ind w:left="0"/>
                    <w:rPr>
                      <w:rFonts w:ascii="Arial" w:hAnsi="Arial" w:cs="Arial"/>
                      <w:b/>
                      <w:lang w:eastAsia="en-AU"/>
                    </w:rPr>
                  </w:pPr>
                  <w:r w:rsidRPr="00F31E41">
                    <w:rPr>
                      <w:rFonts w:ascii="Arial" w:hAnsi="Arial" w:cs="Arial"/>
                      <w:b/>
                      <w:lang w:eastAsia="en-AU"/>
                    </w:rPr>
                    <w:t>Design specification</w:t>
                  </w:r>
                  <w:r w:rsidRPr="00F31E41">
                    <w:rPr>
                      <w:rFonts w:ascii="Arial" w:hAnsi="Arial" w:cs="Arial"/>
                      <w:b/>
                      <w:lang w:eastAsia="en-AU"/>
                    </w:rPr>
                    <w:br/>
                  </w:r>
                </w:p>
              </w:tc>
            </w:tr>
            <w:tr w:rsidR="00462B01" w:rsidRPr="00F31E41" w14:paraId="48C43809" w14:textId="77777777" w:rsidTr="00F31E41">
              <w:tc>
                <w:tcPr>
                  <w:tcW w:w="8849" w:type="dxa"/>
                  <w:shd w:val="clear" w:color="auto" w:fill="FFFFFF" w:themeFill="background1"/>
                </w:tcPr>
                <w:p w14:paraId="08658D78" w14:textId="77777777" w:rsidR="00462B01" w:rsidRPr="00F31E41" w:rsidRDefault="00462B01" w:rsidP="00462B01">
                  <w:pPr>
                    <w:rPr>
                      <w:rFonts w:cs="Arial"/>
                    </w:rPr>
                  </w:pPr>
                  <w:r w:rsidRPr="00F31E41">
                    <w:rPr>
                      <w:rFonts w:cs="Arial"/>
                    </w:rPr>
                    <w:t>Overview of the project</w:t>
                  </w:r>
                  <w:r w:rsidR="005E0FBB">
                    <w:rPr>
                      <w:rFonts w:cs="Arial"/>
                    </w:rPr>
                    <w:t xml:space="preserve"> </w:t>
                  </w:r>
                  <w:r w:rsidR="005E0FBB" w:rsidRPr="005E0FBB">
                    <w:rPr>
                      <w:rFonts w:cs="Arial"/>
                      <w:highlight w:val="yellow"/>
                    </w:rPr>
                    <w:t>need to make a password manager</w:t>
                  </w:r>
                  <w:r w:rsidR="005E0FBB">
                    <w:rPr>
                      <w:rFonts w:cs="Arial"/>
                    </w:rPr>
                    <w:t xml:space="preserve"> </w:t>
                  </w:r>
                </w:p>
                <w:p w14:paraId="3AF0F3C2" w14:textId="77777777" w:rsidR="00462B01" w:rsidRPr="00F31E41" w:rsidRDefault="00462B01" w:rsidP="00462B01">
                  <w:pPr>
                    <w:rPr>
                      <w:rFonts w:cs="Arial"/>
                      <w:i/>
                    </w:rPr>
                  </w:pPr>
                </w:p>
              </w:tc>
            </w:tr>
            <w:tr w:rsidR="00462B01" w:rsidRPr="00F31E41" w14:paraId="5386B395" w14:textId="77777777" w:rsidTr="00F31E41">
              <w:tc>
                <w:tcPr>
                  <w:tcW w:w="8849" w:type="dxa"/>
                  <w:shd w:val="clear" w:color="auto" w:fill="FFFFFF" w:themeFill="background1"/>
                </w:tcPr>
                <w:p w14:paraId="2AA693F4" w14:textId="77777777" w:rsidR="00462B01" w:rsidRPr="00F31E41" w:rsidRDefault="00462B01" w:rsidP="00462B01">
                  <w:pPr>
                    <w:rPr>
                      <w:rFonts w:cs="Arial"/>
                      <w:i/>
                    </w:rPr>
                  </w:pPr>
                  <w:r w:rsidRPr="00F31E41">
                    <w:rPr>
                      <w:rFonts w:cs="Arial"/>
                    </w:rPr>
                    <w:t>Who will use the application</w:t>
                  </w:r>
                  <w:r w:rsidR="005E0FBB">
                    <w:rPr>
                      <w:rFonts w:cs="Arial"/>
                    </w:rPr>
                    <w:t xml:space="preserve"> </w:t>
                  </w:r>
                  <w:proofErr w:type="spellStart"/>
                  <w:r w:rsidR="005E0FBB" w:rsidRPr="005E0FBB">
                    <w:rPr>
                      <w:rFonts w:cs="Arial"/>
                      <w:highlight w:val="yellow"/>
                    </w:rPr>
                    <w:t>Digicore</w:t>
                  </w:r>
                  <w:proofErr w:type="spellEnd"/>
                  <w:r w:rsidR="005E0FBB" w:rsidRPr="005E0FBB">
                    <w:rPr>
                      <w:rFonts w:cs="Arial"/>
                      <w:highlight w:val="yellow"/>
                    </w:rPr>
                    <w:t xml:space="preserve"> staff</w:t>
                  </w:r>
                  <w:r w:rsidRPr="00F31E41">
                    <w:rPr>
                      <w:rFonts w:cs="Arial"/>
                      <w:i/>
                    </w:rPr>
                    <w:br/>
                  </w:r>
                </w:p>
              </w:tc>
            </w:tr>
            <w:tr w:rsidR="00462B01" w:rsidRPr="00F31E41" w14:paraId="455CCB13" w14:textId="77777777" w:rsidTr="00F31E41">
              <w:tc>
                <w:tcPr>
                  <w:tcW w:w="8849" w:type="dxa"/>
                  <w:shd w:val="clear" w:color="auto" w:fill="FFFFFF" w:themeFill="background1"/>
                </w:tcPr>
                <w:p w14:paraId="71A440F4" w14:textId="77777777" w:rsidR="00462B01" w:rsidRPr="00F31E41" w:rsidRDefault="00462B01" w:rsidP="00462B01">
                  <w:pPr>
                    <w:rPr>
                      <w:rFonts w:cs="Arial"/>
                      <w:i/>
                    </w:rPr>
                  </w:pPr>
                  <w:r w:rsidRPr="00F31E41">
                    <w:rPr>
                      <w:rFonts w:cs="Arial"/>
                    </w:rPr>
                    <w:t>Why is the application needed</w:t>
                  </w:r>
                  <w:r w:rsidR="005E0FBB">
                    <w:rPr>
                      <w:rFonts w:cs="Arial"/>
                    </w:rPr>
                    <w:t xml:space="preserve"> </w:t>
                  </w:r>
                  <w:r w:rsidR="005E0FBB" w:rsidRPr="005E0FBB">
                    <w:rPr>
                      <w:rFonts w:cs="Arial"/>
                      <w:highlight w:val="yellow"/>
                    </w:rPr>
                    <w:t>staff are using unsecure methods to remember passwords</w:t>
                  </w:r>
                  <w:r w:rsidR="005E0FBB">
                    <w:rPr>
                      <w:rFonts w:cs="Arial"/>
                    </w:rPr>
                    <w:t xml:space="preserve"> </w:t>
                  </w:r>
                  <w:r w:rsidRPr="00F31E41">
                    <w:rPr>
                      <w:rFonts w:cs="Arial"/>
                      <w:i/>
                    </w:rPr>
                    <w:br/>
                  </w:r>
                </w:p>
              </w:tc>
            </w:tr>
            <w:tr w:rsidR="00462B01" w:rsidRPr="00F31E41" w14:paraId="54C6C3FC" w14:textId="77777777" w:rsidTr="00F31E41">
              <w:tc>
                <w:tcPr>
                  <w:tcW w:w="8849" w:type="dxa"/>
                  <w:shd w:val="clear" w:color="auto" w:fill="FFFFFF" w:themeFill="background1"/>
                </w:tcPr>
                <w:p w14:paraId="13E76A40" w14:textId="77777777" w:rsidR="00462B01" w:rsidRPr="00F31E41" w:rsidRDefault="00462B01" w:rsidP="00462B01">
                  <w:pPr>
                    <w:rPr>
                      <w:rFonts w:cs="Arial"/>
                    </w:rPr>
                  </w:pPr>
                  <w:r w:rsidRPr="00F31E41">
                    <w:rPr>
                      <w:rFonts w:cs="Arial"/>
                    </w:rPr>
                    <w:t>What is the benefit of using the application for the client</w:t>
                  </w:r>
                  <w:r w:rsidR="005E0FBB">
                    <w:rPr>
                      <w:rFonts w:cs="Arial"/>
                    </w:rPr>
                    <w:t xml:space="preserve"> </w:t>
                  </w:r>
                  <w:r w:rsidR="005E0FBB" w:rsidRPr="005E0FBB">
                    <w:rPr>
                      <w:rFonts w:cs="Arial"/>
                      <w:highlight w:val="yellow"/>
                    </w:rPr>
                    <w:t>less loss of passwords and</w:t>
                  </w:r>
                  <w:r w:rsidR="005E0FBB">
                    <w:rPr>
                      <w:rFonts w:cs="Arial"/>
                    </w:rPr>
                    <w:t xml:space="preserve"> </w:t>
                  </w:r>
                  <w:r w:rsidR="005E0FBB" w:rsidRPr="005E0FBB">
                    <w:rPr>
                      <w:rFonts w:cs="Arial"/>
                      <w:highlight w:val="yellow"/>
                    </w:rPr>
                    <w:t>more secure network</w:t>
                  </w:r>
                  <w:r w:rsidR="005E0FBB">
                    <w:rPr>
                      <w:rFonts w:cs="Arial"/>
                    </w:rPr>
                    <w:t xml:space="preserve"> </w:t>
                  </w:r>
                </w:p>
                <w:p w14:paraId="2FE3E4A1" w14:textId="77777777" w:rsidR="00462B01" w:rsidRPr="00F31E41" w:rsidRDefault="00462B01" w:rsidP="00462B01">
                  <w:pPr>
                    <w:rPr>
                      <w:rFonts w:cs="Arial"/>
                      <w:i/>
                    </w:rPr>
                  </w:pPr>
                </w:p>
              </w:tc>
            </w:tr>
            <w:tr w:rsidR="00462B01" w:rsidRPr="00F31E41" w14:paraId="4EF77BEA" w14:textId="77777777" w:rsidTr="00F31E41">
              <w:tc>
                <w:tcPr>
                  <w:tcW w:w="8849" w:type="dxa"/>
                  <w:shd w:val="clear" w:color="auto" w:fill="FFFFFF" w:themeFill="background1"/>
                </w:tcPr>
                <w:p w14:paraId="68599008" w14:textId="77777777" w:rsidR="00462B01" w:rsidRPr="00F31E41" w:rsidRDefault="00462B01" w:rsidP="00462B01">
                  <w:pPr>
                    <w:rPr>
                      <w:rFonts w:cs="Arial"/>
                      <w:i/>
                    </w:rPr>
                  </w:pPr>
                  <w:r w:rsidRPr="00F31E41">
                    <w:rPr>
                      <w:rFonts w:cs="Arial"/>
                    </w:rPr>
                    <w:t>What are the features and functions of the application?</w:t>
                  </w:r>
                  <w:r w:rsidRPr="00F31E41">
                    <w:rPr>
                      <w:rFonts w:cs="Arial"/>
                    </w:rPr>
                    <w:br/>
                  </w:r>
                  <w:r w:rsidRPr="00F31E41">
                    <w:rPr>
                      <w:rFonts w:cs="Arial"/>
                      <w:i/>
                    </w:rPr>
                    <w:t>What is it that the application does overall, what are its individual functions, how will a user navigate the application, what are the inputs, what are the outputs, are there any special features?</w:t>
                  </w:r>
                  <w:r w:rsidR="005E0FBB">
                    <w:rPr>
                      <w:rFonts w:cs="Arial"/>
                      <w:i/>
                    </w:rPr>
                    <w:t xml:space="preserve"> </w:t>
                  </w:r>
                  <w:r w:rsidR="005E0FBB" w:rsidRPr="005E0FBB">
                    <w:rPr>
                      <w:rFonts w:cs="Arial"/>
                      <w:i/>
                      <w:highlight w:val="yellow"/>
                    </w:rPr>
                    <w:t>Have a menu, Enter new credentials with notification, view stored credentials with notification securing credentials,</w:t>
                  </w:r>
                  <w:r w:rsidR="005E0FBB">
                    <w:rPr>
                      <w:rFonts w:cs="Arial"/>
                      <w:i/>
                      <w:highlight w:val="yellow"/>
                    </w:rPr>
                    <w:t xml:space="preserve"> encryption/decryption,</w:t>
                  </w:r>
                  <w:r w:rsidR="005E0FBB" w:rsidRPr="005E0FBB">
                    <w:rPr>
                      <w:rFonts w:cs="Arial"/>
                      <w:i/>
                      <w:highlight w:val="yellow"/>
                    </w:rPr>
                    <w:t xml:space="preserve"> program end.</w:t>
                  </w:r>
                  <w:r w:rsidR="008D6118">
                    <w:t xml:space="preserve"> </w:t>
                  </w:r>
                  <w:r w:rsidR="008D6118" w:rsidRPr="008D6118">
                    <w:rPr>
                      <w:rFonts w:cs="Arial"/>
                      <w:i/>
                      <w:highlight w:val="yellow"/>
                    </w:rPr>
                    <w:t>Handle any input</w:t>
                  </w:r>
                  <w:r w:rsidR="008D6118">
                    <w:rPr>
                      <w:rFonts w:cs="Arial"/>
                      <w:i/>
                    </w:rPr>
                    <w:t>.</w:t>
                  </w:r>
                  <w:r w:rsidRPr="00F31E41">
                    <w:rPr>
                      <w:rFonts w:cs="Arial"/>
                      <w:i/>
                    </w:rPr>
                    <w:br/>
                  </w:r>
                </w:p>
              </w:tc>
            </w:tr>
            <w:tr w:rsidR="00462B01" w:rsidRPr="00F31E41" w14:paraId="62E697AE" w14:textId="77777777" w:rsidTr="00F31E41">
              <w:tc>
                <w:tcPr>
                  <w:tcW w:w="8849" w:type="dxa"/>
                  <w:shd w:val="clear" w:color="auto" w:fill="FFFFFF" w:themeFill="background1"/>
                </w:tcPr>
                <w:p w14:paraId="0759A743" w14:textId="77777777" w:rsidR="008D6118" w:rsidRDefault="00462B01" w:rsidP="00462B01">
                  <w:pPr>
                    <w:rPr>
                      <w:rFonts w:cs="Arial"/>
                      <w:i/>
                    </w:rPr>
                  </w:pPr>
                  <w:r w:rsidRPr="00F31E41">
                    <w:rPr>
                      <w:rFonts w:cs="Arial"/>
                    </w:rPr>
                    <w:t xml:space="preserve">Appearance </w:t>
                  </w:r>
                  <w:r w:rsidRPr="00F31E41">
                    <w:rPr>
                      <w:rFonts w:cs="Arial"/>
                      <w:i/>
                    </w:rPr>
                    <w:br/>
                    <w:t>How will the user interface look? How will any outputs from the program look?</w:t>
                  </w:r>
                </w:p>
                <w:p w14:paraId="1572745C" w14:textId="77777777" w:rsidR="00462B01" w:rsidRPr="00F31E41" w:rsidRDefault="008D6118" w:rsidP="00462B01">
                  <w:pPr>
                    <w:rPr>
                      <w:rFonts w:cs="Arial"/>
                      <w:i/>
                    </w:rPr>
                  </w:pPr>
                  <w:r w:rsidRPr="008D6118">
                    <w:rPr>
                      <w:rFonts w:cs="Arial"/>
                      <w:i/>
                      <w:highlight w:val="yellow"/>
                    </w:rPr>
                    <w:t xml:space="preserve">I will use windows to display the menu and all inputs </w:t>
                  </w:r>
                  <w:r w:rsidR="00902AC0">
                    <w:rPr>
                      <w:rFonts w:cs="Arial"/>
                      <w:i/>
                      <w:highlight w:val="yellow"/>
                    </w:rPr>
                    <w:t xml:space="preserve">will be text boxes </w:t>
                  </w:r>
                  <w:r w:rsidRPr="008D6118">
                    <w:rPr>
                      <w:rFonts w:cs="Arial"/>
                      <w:i/>
                      <w:highlight w:val="yellow"/>
                    </w:rPr>
                    <w:t xml:space="preserve">and outputs </w:t>
                  </w:r>
                  <w:r w:rsidR="00902AC0" w:rsidRPr="00902AC0">
                    <w:rPr>
                      <w:rFonts w:cs="Arial"/>
                      <w:i/>
                      <w:highlight w:val="yellow"/>
                    </w:rPr>
                    <w:t>will be buttons</w:t>
                  </w:r>
                </w:p>
              </w:tc>
            </w:tr>
            <w:tr w:rsidR="00462B01" w:rsidRPr="00F31E41" w14:paraId="42498727" w14:textId="77777777" w:rsidTr="00F31E41">
              <w:tc>
                <w:tcPr>
                  <w:tcW w:w="8849" w:type="dxa"/>
                  <w:shd w:val="clear" w:color="auto" w:fill="FFFFFF" w:themeFill="background1"/>
                </w:tcPr>
                <w:p w14:paraId="4355D922" w14:textId="77777777" w:rsidR="00462B01" w:rsidRPr="00F31E41" w:rsidRDefault="00462B01" w:rsidP="00462B01">
                  <w:pPr>
                    <w:rPr>
                      <w:rFonts w:cs="Arial"/>
                      <w:i/>
                    </w:rPr>
                  </w:pPr>
                  <w:r w:rsidRPr="00F31E41">
                    <w:rPr>
                      <w:rFonts w:cs="Arial"/>
                    </w:rPr>
                    <w:t>When is the application due for completion (assessment due date)</w:t>
                  </w:r>
                </w:p>
                <w:p w14:paraId="4F77CEE8" w14:textId="77777777" w:rsidR="00462B01" w:rsidRPr="00F31E41" w:rsidRDefault="005E0FBB" w:rsidP="00462B01">
                  <w:pPr>
                    <w:rPr>
                      <w:rFonts w:cs="Arial"/>
                      <w:i/>
                    </w:rPr>
                  </w:pPr>
                  <w:r w:rsidRPr="005E0FBB">
                    <w:rPr>
                      <w:rFonts w:cs="Arial"/>
                      <w:i/>
                      <w:highlight w:val="yellow"/>
                    </w:rPr>
                    <w:t>2/4/23</w:t>
                  </w:r>
                </w:p>
              </w:tc>
            </w:tr>
            <w:tr w:rsidR="00462B01" w:rsidRPr="00F31E41" w14:paraId="677644D8" w14:textId="77777777" w:rsidTr="00F31E41">
              <w:tc>
                <w:tcPr>
                  <w:tcW w:w="8849" w:type="dxa"/>
                  <w:shd w:val="clear" w:color="auto" w:fill="FFFFFF" w:themeFill="background1"/>
                </w:tcPr>
                <w:p w14:paraId="19D2BA16" w14:textId="77777777" w:rsidR="00462B01" w:rsidRPr="00F31E41" w:rsidRDefault="00462B01" w:rsidP="00462B01">
                  <w:pPr>
                    <w:rPr>
                      <w:rFonts w:cs="Arial"/>
                      <w:i/>
                    </w:rPr>
                  </w:pPr>
                  <w:r w:rsidRPr="00F31E41">
                    <w:rPr>
                      <w:rFonts w:cs="Arial"/>
                    </w:rPr>
                    <w:lastRenderedPageBreak/>
                    <w:t>What questions do you have about the project</w:t>
                  </w:r>
                  <w:r w:rsidRPr="00F31E41">
                    <w:rPr>
                      <w:rFonts w:cs="Arial"/>
                      <w:i/>
                    </w:rPr>
                    <w:br/>
                    <w:t xml:space="preserve">What do you not understand about the design of the application? </w:t>
                  </w:r>
                </w:p>
                <w:p w14:paraId="4439AC71" w14:textId="77777777" w:rsidR="00462B01" w:rsidRPr="008D6118" w:rsidRDefault="008D6118" w:rsidP="00462B01">
                  <w:pPr>
                    <w:rPr>
                      <w:rFonts w:cs="Arial"/>
                      <w:i/>
                      <w:highlight w:val="yellow"/>
                    </w:rPr>
                  </w:pPr>
                  <w:r w:rsidRPr="008D6118">
                    <w:rPr>
                      <w:rFonts w:cs="Arial"/>
                      <w:i/>
                      <w:highlight w:val="yellow"/>
                    </w:rPr>
                    <w:t>How many users using the application?</w:t>
                  </w:r>
                </w:p>
                <w:p w14:paraId="73994BB5" w14:textId="77777777" w:rsidR="008D6118" w:rsidRPr="008D6118" w:rsidRDefault="008D6118" w:rsidP="00462B01">
                  <w:pPr>
                    <w:rPr>
                      <w:rFonts w:cs="Arial"/>
                      <w:i/>
                      <w:highlight w:val="yellow"/>
                    </w:rPr>
                  </w:pPr>
                  <w:r w:rsidRPr="008D6118">
                    <w:rPr>
                      <w:rFonts w:cs="Arial"/>
                      <w:i/>
                      <w:highlight w:val="yellow"/>
                    </w:rPr>
                    <w:t xml:space="preserve">Each </w:t>
                  </w:r>
                  <w:r>
                    <w:rPr>
                      <w:rFonts w:cs="Arial"/>
                      <w:i/>
                      <w:highlight w:val="yellow"/>
                    </w:rPr>
                    <w:t>employee has their own version</w:t>
                  </w:r>
                  <w:r w:rsidRPr="008D6118">
                    <w:rPr>
                      <w:rFonts w:cs="Arial"/>
                      <w:i/>
                      <w:highlight w:val="yellow"/>
                    </w:rPr>
                    <w:t>.</w:t>
                  </w:r>
                </w:p>
                <w:p w14:paraId="5AFA44BB" w14:textId="77777777" w:rsidR="008D6118" w:rsidRPr="008D6118" w:rsidRDefault="008D6118" w:rsidP="00462B01">
                  <w:pPr>
                    <w:rPr>
                      <w:rFonts w:cs="Arial"/>
                      <w:i/>
                      <w:highlight w:val="yellow"/>
                    </w:rPr>
                  </w:pPr>
                  <w:r w:rsidRPr="008D6118">
                    <w:rPr>
                      <w:rFonts w:cs="Arial"/>
                      <w:i/>
                      <w:highlight w:val="yellow"/>
                    </w:rPr>
                    <w:t>How to display it?</w:t>
                  </w:r>
                </w:p>
                <w:p w14:paraId="4E2B9C04" w14:textId="77777777" w:rsidR="008D6118" w:rsidRPr="008D6118" w:rsidRDefault="008D6118" w:rsidP="00462B01">
                  <w:pPr>
                    <w:rPr>
                      <w:rFonts w:cs="Arial"/>
                      <w:i/>
                      <w:highlight w:val="yellow"/>
                    </w:rPr>
                  </w:pPr>
                  <w:r w:rsidRPr="008D6118">
                    <w:rPr>
                      <w:rFonts w:cs="Arial"/>
                      <w:i/>
                      <w:highlight w:val="yellow"/>
                    </w:rPr>
                    <w:t>Like an actual application in a window</w:t>
                  </w:r>
                </w:p>
                <w:p w14:paraId="7A0D165F" w14:textId="77777777" w:rsidR="008D6118" w:rsidRPr="008D6118" w:rsidRDefault="008D6118" w:rsidP="00462B01">
                  <w:pPr>
                    <w:rPr>
                      <w:rFonts w:cs="Arial"/>
                      <w:i/>
                      <w:highlight w:val="yellow"/>
                    </w:rPr>
                  </w:pPr>
                  <w:r w:rsidRPr="008D6118">
                    <w:rPr>
                      <w:rFonts w:cs="Arial"/>
                      <w:i/>
                      <w:highlight w:val="yellow"/>
                    </w:rPr>
                    <w:t>What’s the budget?</w:t>
                  </w:r>
                </w:p>
                <w:p w14:paraId="6320414E" w14:textId="77777777" w:rsidR="008D6118" w:rsidRPr="00F31E41" w:rsidRDefault="008D6118" w:rsidP="00462B01">
                  <w:pPr>
                    <w:rPr>
                      <w:rFonts w:cs="Arial"/>
                      <w:i/>
                    </w:rPr>
                  </w:pPr>
                  <w:r w:rsidRPr="008D6118">
                    <w:rPr>
                      <w:rFonts w:cs="Arial"/>
                      <w:i/>
                      <w:highlight w:val="yellow"/>
                    </w:rPr>
                    <w:t>5k</w:t>
                  </w:r>
                </w:p>
              </w:tc>
            </w:tr>
            <w:tr w:rsidR="00462B01" w:rsidRPr="00F31E41" w14:paraId="7D0454E8" w14:textId="77777777" w:rsidTr="00F31E41">
              <w:tc>
                <w:tcPr>
                  <w:tcW w:w="8849" w:type="dxa"/>
                  <w:shd w:val="clear" w:color="auto" w:fill="FFFFFF" w:themeFill="background1"/>
                </w:tcPr>
                <w:p w14:paraId="3F3C07CF" w14:textId="77777777" w:rsidR="00462B01" w:rsidRPr="00F31E41" w:rsidRDefault="00462B01" w:rsidP="005E0FBB">
                  <w:pPr>
                    <w:rPr>
                      <w:rFonts w:cs="Arial"/>
                      <w:i/>
                    </w:rPr>
                  </w:pPr>
                  <w:r w:rsidRPr="00F31E41">
                    <w:rPr>
                      <w:rFonts w:cs="Arial"/>
                    </w:rPr>
                    <w:t>Summary of this design specification</w:t>
                  </w:r>
                  <w:r w:rsidRPr="00F31E41">
                    <w:rPr>
                      <w:rFonts w:cs="Arial"/>
                    </w:rPr>
                    <w:br/>
                  </w:r>
                  <w:r w:rsidRPr="00F31E41">
                    <w:rPr>
                      <w:rFonts w:cs="Arial"/>
                      <w:i/>
                    </w:rPr>
                    <w:t>Describe this entire design specification concisely</w:t>
                  </w:r>
                  <w:r w:rsidRPr="00F31E41">
                    <w:rPr>
                      <w:rFonts w:cs="Arial"/>
                      <w:i/>
                    </w:rPr>
                    <w:br/>
                  </w:r>
                  <w:r w:rsidR="005E0FBB" w:rsidRPr="005E0FBB">
                    <w:rPr>
                      <w:rFonts w:cs="Arial"/>
                      <w:i/>
                      <w:highlight w:val="yellow"/>
                    </w:rPr>
                    <w:t>Have a menu</w:t>
                  </w:r>
                  <w:r w:rsidR="005E0FBB">
                    <w:rPr>
                      <w:rFonts w:cs="Arial"/>
                      <w:i/>
                      <w:highlight w:val="yellow"/>
                    </w:rPr>
                    <w:t xml:space="preserve"> with 3 options</w:t>
                  </w:r>
                  <w:r w:rsidR="005E0FBB" w:rsidRPr="005E0FBB">
                    <w:rPr>
                      <w:rFonts w:cs="Arial"/>
                      <w:i/>
                      <w:highlight w:val="yellow"/>
                    </w:rPr>
                    <w:t>, Enter new credentials</w:t>
                  </w:r>
                  <w:r w:rsidR="005E0FBB">
                    <w:rPr>
                      <w:rFonts w:cs="Arial"/>
                      <w:i/>
                      <w:highlight w:val="yellow"/>
                    </w:rPr>
                    <w:t xml:space="preserve"> </w:t>
                  </w:r>
                  <w:r w:rsidR="008D6118">
                    <w:rPr>
                      <w:rFonts w:cs="Arial"/>
                      <w:i/>
                      <w:highlight w:val="yellow"/>
                    </w:rPr>
                    <w:t xml:space="preserve">while </w:t>
                  </w:r>
                  <w:r w:rsidR="005E0FBB" w:rsidRPr="005E0FBB">
                    <w:rPr>
                      <w:rFonts w:cs="Arial"/>
                      <w:i/>
                      <w:highlight w:val="yellow"/>
                    </w:rPr>
                    <w:t>securing credentials</w:t>
                  </w:r>
                  <w:r w:rsidR="008D6118">
                    <w:rPr>
                      <w:rFonts w:cs="Arial"/>
                      <w:i/>
                      <w:highlight w:val="yellow"/>
                    </w:rPr>
                    <w:t xml:space="preserve"> with encryption</w:t>
                  </w:r>
                  <w:r w:rsidR="005E0FBB" w:rsidRPr="005E0FBB">
                    <w:rPr>
                      <w:rFonts w:cs="Arial"/>
                      <w:i/>
                      <w:highlight w:val="yellow"/>
                    </w:rPr>
                    <w:t>,</w:t>
                  </w:r>
                  <w:r w:rsidR="005E0FBB">
                    <w:rPr>
                      <w:rFonts w:cs="Arial"/>
                      <w:i/>
                      <w:highlight w:val="yellow"/>
                    </w:rPr>
                    <w:t xml:space="preserve"> </w:t>
                  </w:r>
                  <w:r w:rsidR="008D6118">
                    <w:rPr>
                      <w:rFonts w:cs="Arial"/>
                      <w:i/>
                      <w:highlight w:val="yellow"/>
                    </w:rPr>
                    <w:t xml:space="preserve">display them, </w:t>
                  </w:r>
                  <w:r w:rsidR="005E0FBB">
                    <w:rPr>
                      <w:rFonts w:cs="Arial"/>
                      <w:i/>
                      <w:highlight w:val="yellow"/>
                    </w:rPr>
                    <w:t xml:space="preserve">view stored credentials </w:t>
                  </w:r>
                  <w:r w:rsidR="008D6118">
                    <w:rPr>
                      <w:rFonts w:cs="Arial"/>
                      <w:i/>
                      <w:highlight w:val="yellow"/>
                    </w:rPr>
                    <w:t xml:space="preserve">and </w:t>
                  </w:r>
                  <w:proofErr w:type="spellStart"/>
                  <w:r w:rsidR="008D6118">
                    <w:rPr>
                      <w:rFonts w:cs="Arial"/>
                      <w:i/>
                      <w:highlight w:val="yellow"/>
                    </w:rPr>
                    <w:t>decyrpt</w:t>
                  </w:r>
                  <w:proofErr w:type="spellEnd"/>
                  <w:r w:rsidR="005E0FBB">
                    <w:rPr>
                      <w:rFonts w:cs="Arial"/>
                      <w:i/>
                      <w:highlight w:val="yellow"/>
                    </w:rPr>
                    <w:t>,</w:t>
                  </w:r>
                  <w:r w:rsidR="005E0FBB" w:rsidRPr="005E0FBB">
                    <w:rPr>
                      <w:rFonts w:cs="Arial"/>
                      <w:i/>
                      <w:highlight w:val="yellow"/>
                    </w:rPr>
                    <w:t xml:space="preserve"> </w:t>
                  </w:r>
                  <w:r w:rsidR="008D6118">
                    <w:rPr>
                      <w:rFonts w:cs="Arial"/>
                      <w:i/>
                      <w:highlight w:val="yellow"/>
                    </w:rPr>
                    <w:t>program end.</w:t>
                  </w:r>
                </w:p>
              </w:tc>
            </w:tr>
          </w:tbl>
          <w:p w14:paraId="2A3A37C7" w14:textId="77777777" w:rsidR="00FE59B7" w:rsidRPr="00F31E41" w:rsidRDefault="00FE59B7" w:rsidP="00FE59B7">
            <w:pPr>
              <w:spacing w:before="120" w:after="120"/>
              <w:rPr>
                <w:rFonts w:cs="Arial"/>
              </w:rPr>
            </w:pPr>
          </w:p>
        </w:tc>
      </w:tr>
      <w:tr w:rsidR="00FE59B7" w:rsidRPr="00F31E41" w14:paraId="07BB1202" w14:textId="77777777" w:rsidTr="00B24F3E">
        <w:tc>
          <w:tcPr>
            <w:tcW w:w="9640" w:type="dxa"/>
            <w:shd w:val="clear" w:color="auto" w:fill="D9D9D9" w:themeFill="background1" w:themeFillShade="D9"/>
          </w:tcPr>
          <w:p w14:paraId="7648C49D"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lastRenderedPageBreak/>
              <w:t>Task 1.3 Algorithm Design</w:t>
            </w:r>
          </w:p>
          <w:p w14:paraId="60ABA8CE" w14:textId="77777777" w:rsidR="00462B01" w:rsidRPr="00F31E41" w:rsidRDefault="00462B01" w:rsidP="00462B01">
            <w:pPr>
              <w:rPr>
                <w:rFonts w:cs="Arial"/>
                <w:i/>
              </w:rPr>
            </w:pPr>
            <w:r w:rsidRPr="00F31E41">
              <w:rPr>
                <w:rFonts w:cs="Arial"/>
              </w:rPr>
              <w:t xml:space="preserve">Produce a design of your intended program using pseudo-code or a flowchart with explanatory comments. Use the program specification checklist in task 1.4 below to guide the design of your algorithm/s </w:t>
            </w:r>
            <w:r w:rsidRPr="00F31E41">
              <w:rPr>
                <w:rFonts w:cs="Arial"/>
              </w:rPr>
              <w:br/>
            </w:r>
          </w:p>
          <w:p w14:paraId="3477C4B9" w14:textId="77777777" w:rsidR="00462B01" w:rsidRPr="00F31E41" w:rsidRDefault="00462B01" w:rsidP="00462B01">
            <w:pPr>
              <w:rPr>
                <w:rFonts w:cs="Arial"/>
              </w:rPr>
            </w:pPr>
            <w:r w:rsidRPr="00F31E41">
              <w:rPr>
                <w:rFonts w:cs="Arial"/>
              </w:rPr>
              <w:t>Contact your instructor for constructive and corrective feedback when complete. Make any corrections to the algorithm design and provide brief notes or bullet points of the changes.</w:t>
            </w:r>
          </w:p>
          <w:p w14:paraId="71C2B788" w14:textId="77777777" w:rsidR="00462B01" w:rsidRPr="00F31E41" w:rsidRDefault="00462B01" w:rsidP="00462B01">
            <w:pPr>
              <w:rPr>
                <w:rFonts w:cs="Arial"/>
              </w:rPr>
            </w:pPr>
            <w:r w:rsidRPr="00F31E41">
              <w:rPr>
                <w:rFonts w:cs="Arial"/>
                <w:i/>
              </w:rPr>
              <w:t>Note that your instructor may choose to provide feedback individually, in small groups or as a large group.</w:t>
            </w:r>
          </w:p>
          <w:p w14:paraId="5607E3CD" w14:textId="77777777" w:rsidR="00445235" w:rsidRPr="00F31E41" w:rsidRDefault="00445235" w:rsidP="00445235">
            <w:pPr>
              <w:pStyle w:val="ListParagraph"/>
              <w:spacing w:after="0" w:line="240" w:lineRule="auto"/>
              <w:ind w:left="360"/>
              <w:rPr>
                <w:rFonts w:ascii="Arial" w:hAnsi="Arial" w:cs="Arial"/>
                <w:b/>
                <w:bCs/>
              </w:rPr>
            </w:pPr>
          </w:p>
        </w:tc>
      </w:tr>
      <w:tr w:rsidR="00FE59B7" w:rsidRPr="00F31E41" w14:paraId="45777214" w14:textId="77777777" w:rsidTr="00B24F3E">
        <w:tc>
          <w:tcPr>
            <w:tcW w:w="9640" w:type="dxa"/>
          </w:tcPr>
          <w:p w14:paraId="2EAE84BC" w14:textId="77777777" w:rsidR="00462B01" w:rsidRPr="00F31E41" w:rsidRDefault="00462B01" w:rsidP="00462B01">
            <w:pPr>
              <w:pStyle w:val="ListParagraph"/>
              <w:suppressAutoHyphens/>
              <w:spacing w:after="0" w:line="259" w:lineRule="auto"/>
              <w:ind w:left="0"/>
              <w:rPr>
                <w:rFonts w:ascii="Arial" w:hAnsi="Arial" w:cs="Arial"/>
                <w:i/>
                <w:lang w:eastAsia="en-AU"/>
              </w:rPr>
            </w:pPr>
            <w:r w:rsidRPr="00F31E41">
              <w:rPr>
                <w:rFonts w:ascii="Arial" w:hAnsi="Arial" w:cs="Arial"/>
                <w:i/>
                <w:lang w:eastAsia="en-AU"/>
              </w:rPr>
              <w:t>Enter your pseudo code:</w:t>
            </w:r>
          </w:p>
          <w:p w14:paraId="7826E800" w14:textId="77777777" w:rsidR="00072644" w:rsidRPr="00072644" w:rsidRDefault="00072644" w:rsidP="00072644">
            <w:pPr>
              <w:pStyle w:val="ListParagraph"/>
              <w:suppressAutoHyphens/>
              <w:rPr>
                <w:rFonts w:ascii="Arial" w:hAnsi="Arial" w:cs="Arial"/>
                <w:i/>
                <w:lang w:eastAsia="en-AU"/>
              </w:rPr>
            </w:pPr>
            <w:proofErr w:type="spellStart"/>
            <w:r w:rsidRPr="00072644">
              <w:rPr>
                <w:rFonts w:ascii="Arial" w:hAnsi="Arial" w:cs="Arial"/>
                <w:i/>
                <w:lang w:eastAsia="en-AU"/>
              </w:rPr>
              <w:t>dislay</w:t>
            </w:r>
            <w:proofErr w:type="spellEnd"/>
            <w:r w:rsidRPr="00072644">
              <w:rPr>
                <w:rFonts w:ascii="Arial" w:hAnsi="Arial" w:cs="Arial"/>
                <w:i/>
                <w:lang w:eastAsia="en-AU"/>
              </w:rPr>
              <w:t xml:space="preserve"> user menu as:</w:t>
            </w:r>
          </w:p>
          <w:p w14:paraId="079F41B0"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1 - accepts details</w:t>
            </w:r>
          </w:p>
          <w:p w14:paraId="03A7AFD1"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2 - checks stored data </w:t>
            </w:r>
          </w:p>
          <w:p w14:paraId="5310A537"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Q - quit</w:t>
            </w:r>
          </w:p>
          <w:p w14:paraId="409F02FA" w14:textId="77777777" w:rsidR="00072644" w:rsidRPr="00072644" w:rsidRDefault="00072644" w:rsidP="00072644">
            <w:pPr>
              <w:pStyle w:val="ListParagraph"/>
              <w:suppressAutoHyphens/>
              <w:rPr>
                <w:rFonts w:ascii="Arial" w:hAnsi="Arial" w:cs="Arial"/>
                <w:i/>
                <w:lang w:eastAsia="en-AU"/>
              </w:rPr>
            </w:pPr>
          </w:p>
          <w:p w14:paraId="2F41FC0D" w14:textId="77777777" w:rsidR="00072644" w:rsidRPr="00072644" w:rsidRDefault="00072644" w:rsidP="00072644">
            <w:pPr>
              <w:pStyle w:val="ListParagraph"/>
              <w:suppressAutoHyphens/>
              <w:rPr>
                <w:rFonts w:ascii="Arial" w:hAnsi="Arial" w:cs="Arial"/>
                <w:i/>
                <w:lang w:eastAsia="en-AU"/>
              </w:rPr>
            </w:pPr>
          </w:p>
          <w:p w14:paraId="116F404A"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if user chooses 1 </w:t>
            </w:r>
          </w:p>
          <w:p w14:paraId="740207E2"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check if file exist</w:t>
            </w:r>
          </w:p>
          <w:p w14:paraId="3CA4F4CB" w14:textId="2EF296B3" w:rsidR="00072644" w:rsidRPr="00D56068" w:rsidRDefault="00072644" w:rsidP="00D56068">
            <w:pPr>
              <w:pStyle w:val="ListParagraph"/>
              <w:suppressAutoHyphens/>
              <w:rPr>
                <w:rFonts w:ascii="Arial" w:hAnsi="Arial" w:cs="Arial"/>
                <w:i/>
                <w:lang w:eastAsia="en-AU"/>
              </w:rPr>
            </w:pPr>
            <w:r w:rsidRPr="00072644">
              <w:rPr>
                <w:rFonts w:ascii="Arial" w:hAnsi="Arial" w:cs="Arial"/>
                <w:i/>
                <w:lang w:eastAsia="en-AU"/>
              </w:rPr>
              <w:t xml:space="preserve">       </w:t>
            </w:r>
            <w:r w:rsidR="00D56068">
              <w:rPr>
                <w:rFonts w:ascii="Arial" w:hAnsi="Arial" w:cs="Arial"/>
                <w:i/>
                <w:lang w:eastAsia="en-AU"/>
              </w:rPr>
              <w:t xml:space="preserve">  </w:t>
            </w:r>
            <w:r w:rsidRPr="00072644">
              <w:rPr>
                <w:rFonts w:ascii="Arial" w:hAnsi="Arial" w:cs="Arial"/>
                <w:i/>
                <w:lang w:eastAsia="en-AU"/>
              </w:rPr>
              <w:t>if exists</w:t>
            </w:r>
          </w:p>
          <w:p w14:paraId="1F4FD894" w14:textId="3B3E595B" w:rsidR="00072644" w:rsidRDefault="00072644" w:rsidP="00072644">
            <w:pPr>
              <w:pStyle w:val="ListParagraph"/>
              <w:suppressAutoHyphens/>
              <w:rPr>
                <w:rFonts w:ascii="Arial" w:hAnsi="Arial" w:cs="Arial"/>
                <w:i/>
                <w:lang w:eastAsia="en-AU"/>
              </w:rPr>
            </w:pPr>
            <w:r>
              <w:rPr>
                <w:rFonts w:ascii="Arial" w:hAnsi="Arial" w:cs="Arial"/>
                <w:i/>
                <w:lang w:eastAsia="en-AU"/>
              </w:rPr>
              <w:t xml:space="preserve">         get input</w:t>
            </w:r>
          </w:p>
          <w:p w14:paraId="61F6CC0D" w14:textId="46ACA126" w:rsidR="00D56068" w:rsidRPr="00072644" w:rsidRDefault="00D56068" w:rsidP="00072644">
            <w:pPr>
              <w:pStyle w:val="ListParagraph"/>
              <w:suppressAutoHyphens/>
              <w:rPr>
                <w:rFonts w:ascii="Arial" w:hAnsi="Arial" w:cs="Arial"/>
                <w:i/>
                <w:lang w:eastAsia="en-AU"/>
              </w:rPr>
            </w:pPr>
            <w:r>
              <w:rPr>
                <w:rFonts w:ascii="Arial" w:hAnsi="Arial" w:cs="Arial"/>
                <w:i/>
                <w:lang w:eastAsia="en-AU"/>
              </w:rPr>
              <w:t xml:space="preserve">        </w:t>
            </w:r>
            <w:proofErr w:type="spellStart"/>
            <w:r>
              <w:rPr>
                <w:rFonts w:ascii="Arial" w:hAnsi="Arial" w:cs="Arial"/>
                <w:i/>
                <w:lang w:eastAsia="en-AU"/>
              </w:rPr>
              <w:t>encrpyt</w:t>
            </w:r>
            <w:proofErr w:type="spellEnd"/>
          </w:p>
          <w:p w14:paraId="0330DD82" w14:textId="77777777" w:rsidR="004868FE" w:rsidRDefault="004868FE" w:rsidP="00072644">
            <w:pPr>
              <w:pStyle w:val="ListParagraph"/>
              <w:suppressAutoHyphens/>
              <w:rPr>
                <w:rFonts w:ascii="Arial" w:hAnsi="Arial" w:cs="Arial"/>
                <w:i/>
                <w:lang w:eastAsia="en-AU"/>
              </w:rPr>
            </w:pPr>
            <w:r>
              <w:rPr>
                <w:rFonts w:ascii="Arial" w:hAnsi="Arial" w:cs="Arial"/>
                <w:i/>
                <w:lang w:eastAsia="en-AU"/>
              </w:rPr>
              <w:t xml:space="preserve">      else</w:t>
            </w:r>
          </w:p>
          <w:p w14:paraId="04AE6367" w14:textId="77777777" w:rsidR="00072644" w:rsidRPr="00072644" w:rsidRDefault="00072644" w:rsidP="00072644">
            <w:pPr>
              <w:pStyle w:val="ListParagraph"/>
              <w:suppressAutoHyphens/>
              <w:rPr>
                <w:rFonts w:ascii="Arial" w:hAnsi="Arial" w:cs="Arial"/>
                <w:i/>
                <w:lang w:eastAsia="en-AU"/>
              </w:rPr>
            </w:pPr>
            <w:r>
              <w:rPr>
                <w:rFonts w:ascii="Arial" w:hAnsi="Arial" w:cs="Arial"/>
                <w:i/>
                <w:lang w:eastAsia="en-AU"/>
              </w:rPr>
              <w:t xml:space="preserve">            display error</w:t>
            </w:r>
          </w:p>
          <w:p w14:paraId="3128091D" w14:textId="77777777" w:rsidR="00072644" w:rsidRPr="00072644" w:rsidRDefault="00072644" w:rsidP="00072644">
            <w:pPr>
              <w:pStyle w:val="ListParagraph"/>
              <w:suppressAutoHyphens/>
              <w:rPr>
                <w:rFonts w:ascii="Arial" w:hAnsi="Arial" w:cs="Arial"/>
                <w:i/>
                <w:lang w:eastAsia="en-AU"/>
              </w:rPr>
            </w:pPr>
            <w:r>
              <w:rPr>
                <w:rFonts w:ascii="Arial" w:hAnsi="Arial" w:cs="Arial"/>
                <w:i/>
                <w:lang w:eastAsia="en-AU"/>
              </w:rPr>
              <w:t xml:space="preserve">           </w:t>
            </w:r>
          </w:p>
          <w:p w14:paraId="67F26BD3" w14:textId="77777777" w:rsidR="00072644" w:rsidRPr="00072644" w:rsidRDefault="00072644" w:rsidP="00072644">
            <w:pPr>
              <w:suppressAutoHyphens/>
              <w:rPr>
                <w:rFonts w:cs="Arial"/>
                <w:i/>
                <w:lang w:eastAsia="en-AU"/>
              </w:rPr>
            </w:pPr>
            <w:r>
              <w:rPr>
                <w:rFonts w:cs="Arial"/>
                <w:i/>
                <w:lang w:eastAsia="en-AU"/>
              </w:rPr>
              <w:t xml:space="preserve">            </w:t>
            </w:r>
            <w:r w:rsidRPr="00072644">
              <w:rPr>
                <w:rFonts w:cs="Arial"/>
                <w:i/>
                <w:lang w:eastAsia="en-AU"/>
              </w:rPr>
              <w:t xml:space="preserve">else if user chooses 2 </w:t>
            </w:r>
          </w:p>
          <w:p w14:paraId="5A1F677D"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check if file exists</w:t>
            </w:r>
          </w:p>
          <w:p w14:paraId="01D202E0"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if exist</w:t>
            </w:r>
          </w:p>
          <w:p w14:paraId="70C50465"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read data</w:t>
            </w:r>
          </w:p>
          <w:p w14:paraId="5146794C"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decrypt data</w:t>
            </w:r>
          </w:p>
          <w:p w14:paraId="17A84B07"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display data</w:t>
            </w:r>
          </w:p>
          <w:p w14:paraId="2E530D08"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else </w:t>
            </w:r>
          </w:p>
          <w:p w14:paraId="4327BC4E"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 xml:space="preserve">           display error</w:t>
            </w:r>
          </w:p>
          <w:p w14:paraId="666FD25A" w14:textId="77777777" w:rsidR="00072644" w:rsidRPr="00072644" w:rsidRDefault="00072644" w:rsidP="00072644">
            <w:pPr>
              <w:pStyle w:val="ListParagraph"/>
              <w:suppressAutoHyphens/>
              <w:rPr>
                <w:rFonts w:ascii="Arial" w:hAnsi="Arial" w:cs="Arial"/>
                <w:i/>
                <w:lang w:eastAsia="en-AU"/>
              </w:rPr>
            </w:pPr>
          </w:p>
          <w:p w14:paraId="6AE5B49D" w14:textId="77777777" w:rsidR="00072644" w:rsidRDefault="00072644" w:rsidP="00072644">
            <w:pPr>
              <w:pStyle w:val="ListParagraph"/>
              <w:suppressAutoHyphens/>
              <w:rPr>
                <w:rFonts w:ascii="Arial" w:hAnsi="Arial" w:cs="Arial"/>
                <w:i/>
                <w:lang w:eastAsia="en-AU"/>
              </w:rPr>
            </w:pPr>
          </w:p>
          <w:p w14:paraId="094ED6C9" w14:textId="77777777" w:rsidR="00072644" w:rsidRPr="00072644" w:rsidRDefault="00072644" w:rsidP="00072644">
            <w:pPr>
              <w:pStyle w:val="ListParagraph"/>
              <w:suppressAutoHyphens/>
              <w:rPr>
                <w:rFonts w:ascii="Arial" w:hAnsi="Arial" w:cs="Arial"/>
                <w:i/>
                <w:lang w:eastAsia="en-AU"/>
              </w:rPr>
            </w:pPr>
            <w:r w:rsidRPr="00072644">
              <w:rPr>
                <w:rFonts w:ascii="Arial" w:hAnsi="Arial" w:cs="Arial"/>
                <w:i/>
                <w:lang w:eastAsia="en-AU"/>
              </w:rPr>
              <w:t>else if user chooses Q</w:t>
            </w:r>
          </w:p>
          <w:p w14:paraId="3092984A" w14:textId="77777777" w:rsidR="00072644" w:rsidRDefault="00072644" w:rsidP="00072644">
            <w:pPr>
              <w:pStyle w:val="ListParagraph"/>
              <w:suppressAutoHyphens/>
              <w:spacing w:after="0" w:line="259" w:lineRule="auto"/>
              <w:ind w:left="0"/>
              <w:rPr>
                <w:rFonts w:ascii="Arial" w:hAnsi="Arial" w:cs="Arial"/>
                <w:i/>
                <w:lang w:eastAsia="en-AU"/>
              </w:rPr>
            </w:pPr>
            <w:r>
              <w:rPr>
                <w:rFonts w:ascii="Arial" w:hAnsi="Arial" w:cs="Arial"/>
                <w:i/>
                <w:lang w:eastAsia="en-AU"/>
              </w:rPr>
              <w:t xml:space="preserve">             confirm close window  </w:t>
            </w:r>
          </w:p>
          <w:p w14:paraId="02E91C5D" w14:textId="77777777" w:rsidR="00462B01" w:rsidRDefault="00072644" w:rsidP="00072644">
            <w:pPr>
              <w:pStyle w:val="ListParagraph"/>
              <w:suppressAutoHyphens/>
              <w:spacing w:after="0" w:line="259" w:lineRule="auto"/>
              <w:ind w:left="0"/>
              <w:rPr>
                <w:rFonts w:ascii="Arial" w:hAnsi="Arial" w:cs="Arial"/>
                <w:i/>
                <w:lang w:eastAsia="en-AU"/>
              </w:rPr>
            </w:pPr>
            <w:r>
              <w:rPr>
                <w:rFonts w:ascii="Arial" w:hAnsi="Arial" w:cs="Arial"/>
                <w:i/>
                <w:lang w:eastAsia="en-AU"/>
              </w:rPr>
              <w:lastRenderedPageBreak/>
              <w:t xml:space="preserve">            </w:t>
            </w:r>
            <w:r w:rsidRPr="00072644">
              <w:rPr>
                <w:rFonts w:ascii="Arial" w:hAnsi="Arial" w:cs="Arial"/>
                <w:i/>
                <w:lang w:eastAsia="en-AU"/>
              </w:rPr>
              <w:t>close the app</w:t>
            </w:r>
          </w:p>
          <w:p w14:paraId="43F1C838" w14:textId="77777777" w:rsidR="00072644" w:rsidRDefault="00072644" w:rsidP="00072644">
            <w:pPr>
              <w:pStyle w:val="ListParagraph"/>
              <w:suppressAutoHyphens/>
              <w:spacing w:after="0" w:line="259" w:lineRule="auto"/>
              <w:ind w:left="0"/>
              <w:rPr>
                <w:rFonts w:ascii="Arial" w:hAnsi="Arial" w:cs="Arial"/>
                <w:i/>
                <w:lang w:eastAsia="en-AU"/>
              </w:rPr>
            </w:pPr>
          </w:p>
          <w:p w14:paraId="2D9ADB2C" w14:textId="77777777" w:rsidR="00F31E41" w:rsidRDefault="00F31E41" w:rsidP="00462B01">
            <w:pPr>
              <w:pStyle w:val="ListParagraph"/>
              <w:suppressAutoHyphens/>
              <w:spacing w:after="0" w:line="259" w:lineRule="auto"/>
              <w:ind w:left="0"/>
              <w:rPr>
                <w:rFonts w:ascii="Arial" w:hAnsi="Arial" w:cs="Arial"/>
                <w:i/>
                <w:lang w:eastAsia="en-AU"/>
              </w:rPr>
            </w:pPr>
          </w:p>
          <w:p w14:paraId="28D6F4C3" w14:textId="77777777" w:rsidR="00F31E41" w:rsidRDefault="00F31E41" w:rsidP="00462B01">
            <w:pPr>
              <w:pStyle w:val="ListParagraph"/>
              <w:suppressAutoHyphens/>
              <w:spacing w:after="0" w:line="259" w:lineRule="auto"/>
              <w:ind w:left="0"/>
              <w:rPr>
                <w:rFonts w:ascii="Arial" w:hAnsi="Arial" w:cs="Arial"/>
                <w:i/>
                <w:lang w:eastAsia="en-AU"/>
              </w:rPr>
            </w:pPr>
          </w:p>
          <w:p w14:paraId="5978A525" w14:textId="77777777" w:rsidR="00F31E41" w:rsidRDefault="00F31E41" w:rsidP="00462B01">
            <w:pPr>
              <w:pStyle w:val="ListParagraph"/>
              <w:suppressAutoHyphens/>
              <w:spacing w:after="0" w:line="259" w:lineRule="auto"/>
              <w:ind w:left="0"/>
              <w:rPr>
                <w:rFonts w:ascii="Arial" w:hAnsi="Arial" w:cs="Arial"/>
                <w:i/>
                <w:lang w:eastAsia="en-AU"/>
              </w:rPr>
            </w:pPr>
          </w:p>
          <w:p w14:paraId="04646126" w14:textId="77777777" w:rsidR="00F31E41" w:rsidRDefault="00F31E41" w:rsidP="00462B01">
            <w:pPr>
              <w:pStyle w:val="ListParagraph"/>
              <w:suppressAutoHyphens/>
              <w:spacing w:after="0" w:line="259" w:lineRule="auto"/>
              <w:ind w:left="0"/>
              <w:rPr>
                <w:rFonts w:ascii="Arial" w:hAnsi="Arial" w:cs="Arial"/>
                <w:i/>
                <w:lang w:eastAsia="en-AU"/>
              </w:rPr>
            </w:pPr>
          </w:p>
          <w:p w14:paraId="19EFA714" w14:textId="77777777" w:rsidR="00F31E41" w:rsidRDefault="00F31E41" w:rsidP="00462B01">
            <w:pPr>
              <w:pStyle w:val="ListParagraph"/>
              <w:suppressAutoHyphens/>
              <w:spacing w:after="0" w:line="259" w:lineRule="auto"/>
              <w:ind w:left="0"/>
              <w:rPr>
                <w:rFonts w:ascii="Arial" w:hAnsi="Arial" w:cs="Arial"/>
                <w:i/>
                <w:lang w:eastAsia="en-AU"/>
              </w:rPr>
            </w:pPr>
          </w:p>
          <w:p w14:paraId="19E96D8E" w14:textId="77777777" w:rsidR="00F31E41" w:rsidRDefault="00F31E41" w:rsidP="00462B01">
            <w:pPr>
              <w:pStyle w:val="ListParagraph"/>
              <w:suppressAutoHyphens/>
              <w:spacing w:after="0" w:line="259" w:lineRule="auto"/>
              <w:ind w:left="0"/>
              <w:rPr>
                <w:rFonts w:ascii="Arial" w:hAnsi="Arial" w:cs="Arial"/>
                <w:i/>
                <w:lang w:eastAsia="en-AU"/>
              </w:rPr>
            </w:pPr>
          </w:p>
          <w:p w14:paraId="2B1C9869" w14:textId="77777777" w:rsidR="00F31E41" w:rsidRDefault="00F31E41" w:rsidP="00462B01">
            <w:pPr>
              <w:pStyle w:val="ListParagraph"/>
              <w:suppressAutoHyphens/>
              <w:spacing w:after="0" w:line="259" w:lineRule="auto"/>
              <w:ind w:left="0"/>
              <w:rPr>
                <w:rFonts w:ascii="Arial" w:hAnsi="Arial" w:cs="Arial"/>
                <w:i/>
                <w:lang w:eastAsia="en-AU"/>
              </w:rPr>
            </w:pPr>
          </w:p>
          <w:p w14:paraId="030FB3FD" w14:textId="77777777" w:rsidR="00F31E41" w:rsidRDefault="00F31E41" w:rsidP="00462B01">
            <w:pPr>
              <w:pStyle w:val="ListParagraph"/>
              <w:suppressAutoHyphens/>
              <w:spacing w:after="0" w:line="259" w:lineRule="auto"/>
              <w:ind w:left="0"/>
              <w:rPr>
                <w:rFonts w:ascii="Arial" w:hAnsi="Arial" w:cs="Arial"/>
                <w:i/>
                <w:lang w:eastAsia="en-AU"/>
              </w:rPr>
            </w:pPr>
          </w:p>
          <w:p w14:paraId="0C789B19" w14:textId="77777777" w:rsidR="00F31E41" w:rsidRDefault="00F31E41" w:rsidP="00462B01">
            <w:pPr>
              <w:pStyle w:val="ListParagraph"/>
              <w:suppressAutoHyphens/>
              <w:spacing w:after="0" w:line="259" w:lineRule="auto"/>
              <w:ind w:left="0"/>
              <w:rPr>
                <w:rFonts w:ascii="Arial" w:hAnsi="Arial" w:cs="Arial"/>
                <w:i/>
                <w:lang w:eastAsia="en-AU"/>
              </w:rPr>
            </w:pPr>
          </w:p>
          <w:p w14:paraId="09E2CBAE" w14:textId="77777777" w:rsidR="00F31E41" w:rsidRDefault="00F31E41" w:rsidP="00462B01">
            <w:pPr>
              <w:pStyle w:val="ListParagraph"/>
              <w:suppressAutoHyphens/>
              <w:spacing w:after="0" w:line="259" w:lineRule="auto"/>
              <w:ind w:left="0"/>
              <w:rPr>
                <w:rFonts w:ascii="Arial" w:hAnsi="Arial" w:cs="Arial"/>
                <w:i/>
                <w:lang w:eastAsia="en-AU"/>
              </w:rPr>
            </w:pPr>
          </w:p>
          <w:p w14:paraId="5CAC8227" w14:textId="77777777" w:rsidR="00F31E41" w:rsidRDefault="00F31E41" w:rsidP="00462B01">
            <w:pPr>
              <w:pStyle w:val="ListParagraph"/>
              <w:suppressAutoHyphens/>
              <w:spacing w:after="0" w:line="259" w:lineRule="auto"/>
              <w:ind w:left="0"/>
              <w:rPr>
                <w:rFonts w:ascii="Arial" w:hAnsi="Arial" w:cs="Arial"/>
                <w:i/>
                <w:lang w:eastAsia="en-AU"/>
              </w:rPr>
            </w:pPr>
          </w:p>
          <w:p w14:paraId="610A0CB4" w14:textId="77777777" w:rsidR="00F31E41" w:rsidRPr="00F31E41" w:rsidRDefault="00F31E41" w:rsidP="00462B01">
            <w:pPr>
              <w:pStyle w:val="ListParagraph"/>
              <w:suppressAutoHyphens/>
              <w:spacing w:after="0" w:line="259" w:lineRule="auto"/>
              <w:ind w:left="0"/>
              <w:rPr>
                <w:rFonts w:ascii="Arial" w:hAnsi="Arial" w:cs="Arial"/>
                <w:i/>
                <w:lang w:eastAsia="en-AU"/>
              </w:rPr>
            </w:pPr>
          </w:p>
          <w:p w14:paraId="599635F9" w14:textId="77777777" w:rsidR="00FE59B7" w:rsidRDefault="00462B01" w:rsidP="00462B01">
            <w:pPr>
              <w:spacing w:before="120" w:after="120"/>
              <w:rPr>
                <w:rFonts w:cs="Arial"/>
                <w:i/>
                <w:lang w:eastAsia="en-AU"/>
              </w:rPr>
            </w:pPr>
            <w:r w:rsidRPr="00F31E41">
              <w:rPr>
                <w:rFonts w:cs="Arial"/>
                <w:i/>
                <w:lang w:eastAsia="en-AU"/>
              </w:rPr>
              <w:t>Enter brief notes or bullet points of any changes made after supervisor review:</w:t>
            </w:r>
          </w:p>
          <w:p w14:paraId="72A17077" w14:textId="77777777" w:rsidR="00F31E41" w:rsidRPr="00F31E41" w:rsidRDefault="00F31E41" w:rsidP="00462B01">
            <w:pPr>
              <w:spacing w:before="120" w:after="120"/>
              <w:rPr>
                <w:rFonts w:cs="Arial"/>
                <w:i/>
              </w:rPr>
            </w:pPr>
          </w:p>
          <w:p w14:paraId="36646B5C" w14:textId="77777777" w:rsidR="00FE59B7" w:rsidRPr="00F31E41" w:rsidRDefault="00FE59B7" w:rsidP="00735CE2">
            <w:pPr>
              <w:spacing w:before="120" w:after="120"/>
              <w:rPr>
                <w:rFonts w:cs="Arial"/>
                <w:i/>
              </w:rPr>
            </w:pPr>
          </w:p>
        </w:tc>
      </w:tr>
      <w:tr w:rsidR="00FE59B7" w:rsidRPr="00F31E41" w14:paraId="0678E4B3" w14:textId="77777777" w:rsidTr="00B24F3E">
        <w:tc>
          <w:tcPr>
            <w:tcW w:w="9640" w:type="dxa"/>
            <w:shd w:val="clear" w:color="auto" w:fill="D9D9D9" w:themeFill="background1" w:themeFillShade="D9"/>
          </w:tcPr>
          <w:p w14:paraId="126031F3"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lastRenderedPageBreak/>
              <w:t>Task 1.4 Create a simple application to specifications</w:t>
            </w:r>
          </w:p>
          <w:p w14:paraId="0F68F219" w14:textId="77777777" w:rsidR="00462B01" w:rsidRPr="00F31E41" w:rsidRDefault="00462B01" w:rsidP="00462B01">
            <w:pPr>
              <w:rPr>
                <w:rFonts w:cs="Arial"/>
              </w:rPr>
            </w:pPr>
            <w:r w:rsidRPr="00F31E41">
              <w:rPr>
                <w:rFonts w:cs="Arial"/>
              </w:rPr>
              <w:t>Translate your pseudo code into a Python3 script that adheres to the code layout, white space and comments recommendations of the PEP 8 Style guide for Python code. You may use the provided code examples in the appendices, as part of your script.</w:t>
            </w:r>
            <w:r w:rsidRPr="00F31E41">
              <w:rPr>
                <w:rFonts w:cs="Arial"/>
              </w:rPr>
              <w:br/>
            </w:r>
            <w:r w:rsidRPr="00F31E41">
              <w:rPr>
                <w:rFonts w:cs="Arial"/>
              </w:rPr>
              <w:br/>
              <w:t xml:space="preserve">Use the program specification below as well as the coding checklist in the appendices to ensure that the application contains all required elements. </w:t>
            </w:r>
          </w:p>
          <w:p w14:paraId="481C731C" w14:textId="77777777" w:rsidR="00FE59B7" w:rsidRPr="00F31E41" w:rsidRDefault="00FE59B7" w:rsidP="00FE59B7">
            <w:pPr>
              <w:pStyle w:val="ListParagraph"/>
              <w:spacing w:before="120" w:after="120" w:line="240" w:lineRule="auto"/>
              <w:ind w:left="360"/>
              <w:rPr>
                <w:rFonts w:ascii="Arial" w:hAnsi="Arial" w:cs="Arial"/>
                <w:b/>
              </w:rPr>
            </w:pPr>
          </w:p>
        </w:tc>
      </w:tr>
      <w:tr w:rsidR="005D038A" w:rsidRPr="00F31E41" w14:paraId="0D69253B" w14:textId="77777777" w:rsidTr="00B24F3E">
        <w:tc>
          <w:tcPr>
            <w:tcW w:w="9640" w:type="dxa"/>
            <w:shd w:val="clear" w:color="auto" w:fill="auto"/>
          </w:tcPr>
          <w:tbl>
            <w:tblPr>
              <w:tblStyle w:val="TableGrid12"/>
              <w:tblpPr w:leftFromText="180" w:rightFromText="180" w:horzAnchor="margin" w:tblpY="372"/>
              <w:tblOverlap w:val="never"/>
              <w:tblW w:w="9239" w:type="dxa"/>
              <w:tblLayout w:type="fixed"/>
              <w:tblLook w:val="01E0" w:firstRow="1" w:lastRow="1" w:firstColumn="1" w:lastColumn="1" w:noHBand="0" w:noVBand="0"/>
            </w:tblPr>
            <w:tblGrid>
              <w:gridCol w:w="7538"/>
              <w:gridCol w:w="1701"/>
            </w:tblGrid>
            <w:tr w:rsidR="00462B01" w:rsidRPr="00F31E41" w14:paraId="7536A282" w14:textId="77777777" w:rsidTr="00F31E41">
              <w:tc>
                <w:tcPr>
                  <w:tcW w:w="9239" w:type="dxa"/>
                  <w:gridSpan w:val="2"/>
                  <w:shd w:val="clear" w:color="auto" w:fill="D5DCE4" w:themeFill="text2" w:themeFillTint="33"/>
                </w:tcPr>
                <w:p w14:paraId="66EA4D3D" w14:textId="77777777" w:rsidR="00462B01" w:rsidRPr="00F31E41" w:rsidRDefault="00462B01" w:rsidP="00462B01">
                  <w:pPr>
                    <w:spacing w:after="160" w:line="259" w:lineRule="auto"/>
                    <w:rPr>
                      <w:rFonts w:cs="Arial"/>
                      <w:b/>
                      <w:sz w:val="22"/>
                      <w:szCs w:val="22"/>
                    </w:rPr>
                  </w:pPr>
                  <w:r w:rsidRPr="00F31E41">
                    <w:rPr>
                      <w:rFonts w:cs="Arial"/>
                      <w:b/>
                      <w:sz w:val="22"/>
                      <w:szCs w:val="22"/>
                    </w:rPr>
                    <w:t>Program specification and checklist</w:t>
                  </w:r>
                </w:p>
                <w:p w14:paraId="45A20F6D" w14:textId="77777777" w:rsidR="00462B01" w:rsidRPr="00F31E41" w:rsidRDefault="00462B01" w:rsidP="00462B01">
                  <w:pPr>
                    <w:spacing w:after="160" w:line="259" w:lineRule="auto"/>
                    <w:rPr>
                      <w:rFonts w:cs="Arial"/>
                      <w:sz w:val="22"/>
                      <w:szCs w:val="22"/>
                    </w:rPr>
                  </w:pPr>
                  <w:r w:rsidRPr="00F31E41">
                    <w:rPr>
                      <w:rFonts w:cs="Arial"/>
                      <w:sz w:val="22"/>
                      <w:szCs w:val="22"/>
                    </w:rPr>
                    <w:t xml:space="preserve">Your code will be written to the following specification </w:t>
                  </w:r>
                </w:p>
              </w:tc>
            </w:tr>
            <w:tr w:rsidR="00462B01" w:rsidRPr="00F31E41" w14:paraId="74C517DC" w14:textId="77777777" w:rsidTr="00A546D5">
              <w:trPr>
                <w:trHeight w:val="268"/>
              </w:trPr>
              <w:tc>
                <w:tcPr>
                  <w:tcW w:w="7538" w:type="dxa"/>
                  <w:shd w:val="clear" w:color="auto" w:fill="D5DCE4" w:themeFill="text2" w:themeFillTint="33"/>
                </w:tcPr>
                <w:p w14:paraId="4C05543B" w14:textId="77777777" w:rsidR="00462B01" w:rsidRPr="00F31E41" w:rsidRDefault="00462B01" w:rsidP="00462B01">
                  <w:pPr>
                    <w:spacing w:before="120" w:after="120"/>
                    <w:jc w:val="center"/>
                    <w:rPr>
                      <w:rFonts w:cs="Arial"/>
                      <w:sz w:val="22"/>
                      <w:szCs w:val="22"/>
                    </w:rPr>
                  </w:pPr>
                </w:p>
              </w:tc>
              <w:tc>
                <w:tcPr>
                  <w:tcW w:w="1701" w:type="dxa"/>
                  <w:shd w:val="clear" w:color="auto" w:fill="D5DCE4" w:themeFill="text2" w:themeFillTint="33"/>
                </w:tcPr>
                <w:p w14:paraId="037D30C8" w14:textId="77777777" w:rsidR="00462B01" w:rsidRPr="00F31E41" w:rsidRDefault="00462B01" w:rsidP="00462B01">
                  <w:pPr>
                    <w:jc w:val="center"/>
                    <w:rPr>
                      <w:rFonts w:cs="Arial"/>
                      <w:sz w:val="22"/>
                      <w:szCs w:val="22"/>
                    </w:rPr>
                  </w:pPr>
                  <w:r w:rsidRPr="00F31E41">
                    <w:rPr>
                      <w:rFonts w:cs="Arial"/>
                      <w:sz w:val="22"/>
                      <w:szCs w:val="22"/>
                    </w:rPr>
                    <w:t>Done</w:t>
                  </w:r>
                </w:p>
              </w:tc>
            </w:tr>
            <w:tr w:rsidR="00462B01" w:rsidRPr="00F31E41" w14:paraId="0E9A7649" w14:textId="77777777" w:rsidTr="00F31E41">
              <w:trPr>
                <w:trHeight w:val="65"/>
              </w:trPr>
              <w:tc>
                <w:tcPr>
                  <w:tcW w:w="7538" w:type="dxa"/>
                </w:tcPr>
                <w:p w14:paraId="48313D65" w14:textId="77777777" w:rsidR="00462B01" w:rsidRPr="00F31E41" w:rsidRDefault="00462B01" w:rsidP="00462B01">
                  <w:pPr>
                    <w:spacing w:after="160"/>
                    <w:rPr>
                      <w:rFonts w:cs="Arial"/>
                      <w:sz w:val="22"/>
                      <w:szCs w:val="22"/>
                    </w:rPr>
                  </w:pPr>
                  <w:r w:rsidRPr="00F31E41">
                    <w:rPr>
                      <w:rFonts w:cs="Arial"/>
                      <w:sz w:val="22"/>
                      <w:szCs w:val="22"/>
                    </w:rPr>
                    <w:t xml:space="preserve">Include an options menu for the user allowing them to carry out the following actions </w:t>
                  </w:r>
                </w:p>
                <w:p w14:paraId="240D29E1" w14:textId="77777777" w:rsidR="00462B01" w:rsidRPr="00F31E41" w:rsidRDefault="00462B01" w:rsidP="00462B01">
                  <w:pPr>
                    <w:pStyle w:val="ListParagraph"/>
                    <w:numPr>
                      <w:ilvl w:val="0"/>
                      <w:numId w:val="17"/>
                    </w:numPr>
                    <w:spacing w:after="160" w:line="240" w:lineRule="auto"/>
                    <w:rPr>
                      <w:rFonts w:ascii="Arial" w:hAnsi="Arial" w:cs="Arial"/>
                      <w:sz w:val="22"/>
                      <w:szCs w:val="22"/>
                    </w:rPr>
                  </w:pPr>
                  <w:r w:rsidRPr="00F31E41">
                    <w:rPr>
                      <w:rFonts w:ascii="Arial" w:hAnsi="Arial" w:cs="Arial"/>
                      <w:sz w:val="22"/>
                      <w:szCs w:val="22"/>
                    </w:rPr>
                    <w:t>Add stored credentials (username, password and URL/resource)</w:t>
                  </w:r>
                </w:p>
                <w:p w14:paraId="280C5C94" w14:textId="77777777" w:rsidR="00462B01" w:rsidRPr="00F31E41" w:rsidRDefault="00462B01" w:rsidP="00462B01">
                  <w:pPr>
                    <w:pStyle w:val="ListParagraph"/>
                    <w:numPr>
                      <w:ilvl w:val="0"/>
                      <w:numId w:val="17"/>
                    </w:numPr>
                    <w:spacing w:after="160" w:line="240" w:lineRule="auto"/>
                    <w:rPr>
                      <w:rFonts w:ascii="Arial" w:hAnsi="Arial" w:cs="Arial"/>
                      <w:sz w:val="22"/>
                      <w:szCs w:val="22"/>
                    </w:rPr>
                  </w:pPr>
                  <w:r w:rsidRPr="00F31E41">
                    <w:rPr>
                      <w:rFonts w:ascii="Arial" w:hAnsi="Arial" w:cs="Arial"/>
                      <w:sz w:val="22"/>
                      <w:szCs w:val="22"/>
                    </w:rPr>
                    <w:t>View stored credentials</w:t>
                  </w:r>
                </w:p>
                <w:p w14:paraId="7D486A4F" w14:textId="77777777" w:rsidR="00462B01" w:rsidRPr="00F31E41" w:rsidRDefault="00462B01" w:rsidP="00462B01">
                  <w:pPr>
                    <w:pStyle w:val="ListParagraph"/>
                    <w:numPr>
                      <w:ilvl w:val="0"/>
                      <w:numId w:val="17"/>
                    </w:numPr>
                    <w:spacing w:after="160" w:line="240" w:lineRule="auto"/>
                    <w:rPr>
                      <w:rFonts w:ascii="Arial" w:hAnsi="Arial" w:cs="Arial"/>
                      <w:sz w:val="22"/>
                      <w:szCs w:val="22"/>
                    </w:rPr>
                  </w:pPr>
                  <w:r w:rsidRPr="00F31E41">
                    <w:rPr>
                      <w:rFonts w:ascii="Arial" w:hAnsi="Arial" w:cs="Arial"/>
                      <w:sz w:val="22"/>
                      <w:szCs w:val="22"/>
                    </w:rPr>
                    <w:t>Exit the program</w:t>
                  </w:r>
                </w:p>
              </w:tc>
              <w:tc>
                <w:tcPr>
                  <w:tcW w:w="1701" w:type="dxa"/>
                </w:tcPr>
                <w:p w14:paraId="5E236304" w14:textId="77777777" w:rsidR="00462B01" w:rsidRPr="00F31E41" w:rsidRDefault="00902AC0" w:rsidP="00462B01">
                  <w:pPr>
                    <w:rPr>
                      <w:rFonts w:cs="Arial"/>
                      <w:b/>
                      <w:color w:val="000000"/>
                      <w:sz w:val="22"/>
                      <w:szCs w:val="22"/>
                    </w:rPr>
                  </w:pPr>
                  <w:r>
                    <w:rPr>
                      <w:rFonts w:cs="Arial"/>
                      <w:b/>
                      <w:color w:val="000000"/>
                      <w:sz w:val="22"/>
                      <w:szCs w:val="22"/>
                    </w:rPr>
                    <w:t>x</w:t>
                  </w:r>
                </w:p>
              </w:tc>
            </w:tr>
            <w:tr w:rsidR="00462B01" w:rsidRPr="00F31E41" w14:paraId="71BF0781" w14:textId="77777777" w:rsidTr="00F31E41">
              <w:trPr>
                <w:trHeight w:val="587"/>
              </w:trPr>
              <w:tc>
                <w:tcPr>
                  <w:tcW w:w="7538" w:type="dxa"/>
                </w:tcPr>
                <w:p w14:paraId="56B87C3A" w14:textId="77777777" w:rsidR="00462B01" w:rsidRPr="00F31E41" w:rsidRDefault="00462B01" w:rsidP="00462B01">
                  <w:pPr>
                    <w:spacing w:after="160"/>
                    <w:rPr>
                      <w:rFonts w:cs="Arial"/>
                      <w:sz w:val="22"/>
                      <w:szCs w:val="22"/>
                    </w:rPr>
                  </w:pPr>
                  <w:r w:rsidRPr="00F31E41">
                    <w:rPr>
                      <w:rFonts w:cs="Arial"/>
                      <w:sz w:val="22"/>
                      <w:szCs w:val="22"/>
                    </w:rPr>
                    <w:t>Return to the menu after each action has completed</w:t>
                  </w:r>
                </w:p>
              </w:tc>
              <w:tc>
                <w:tcPr>
                  <w:tcW w:w="1701" w:type="dxa"/>
                </w:tcPr>
                <w:p w14:paraId="7E828F43" w14:textId="77777777" w:rsidR="00462B01" w:rsidRPr="00F31E41" w:rsidRDefault="00462B01" w:rsidP="00462B01">
                  <w:pPr>
                    <w:rPr>
                      <w:rFonts w:cs="Arial"/>
                      <w:b/>
                      <w:color w:val="000000"/>
                      <w:sz w:val="22"/>
                      <w:szCs w:val="22"/>
                    </w:rPr>
                  </w:pPr>
                </w:p>
              </w:tc>
            </w:tr>
            <w:tr w:rsidR="00462B01" w:rsidRPr="00F31E41" w14:paraId="79365227" w14:textId="77777777" w:rsidTr="00F31E41">
              <w:trPr>
                <w:trHeight w:val="594"/>
              </w:trPr>
              <w:tc>
                <w:tcPr>
                  <w:tcW w:w="7538" w:type="dxa"/>
                </w:tcPr>
                <w:p w14:paraId="488FDDF8" w14:textId="77777777" w:rsidR="00462B01" w:rsidRPr="00F31E41" w:rsidRDefault="00462B01" w:rsidP="00462B01">
                  <w:pPr>
                    <w:spacing w:after="160"/>
                    <w:rPr>
                      <w:rFonts w:cs="Arial"/>
                      <w:sz w:val="22"/>
                      <w:szCs w:val="22"/>
                    </w:rPr>
                  </w:pPr>
                  <w:r w:rsidRPr="00F31E41">
                    <w:rPr>
                      <w:rFonts w:cs="Arial"/>
                      <w:sz w:val="22"/>
                      <w:szCs w:val="22"/>
                    </w:rPr>
                    <w:t>Create a text file for credential storage if a text file does not already exist</w:t>
                  </w:r>
                </w:p>
              </w:tc>
              <w:tc>
                <w:tcPr>
                  <w:tcW w:w="1701" w:type="dxa"/>
                </w:tcPr>
                <w:p w14:paraId="5243418B" w14:textId="77777777" w:rsidR="00462B01" w:rsidRPr="00F31E41" w:rsidRDefault="00902AC0" w:rsidP="00462B01">
                  <w:pPr>
                    <w:rPr>
                      <w:rFonts w:cs="Arial"/>
                      <w:b/>
                      <w:color w:val="000000"/>
                      <w:sz w:val="22"/>
                      <w:szCs w:val="22"/>
                    </w:rPr>
                  </w:pPr>
                  <w:r>
                    <w:rPr>
                      <w:rFonts w:cs="Arial"/>
                      <w:b/>
                      <w:color w:val="000000"/>
                      <w:sz w:val="22"/>
                      <w:szCs w:val="22"/>
                    </w:rPr>
                    <w:t>x</w:t>
                  </w:r>
                </w:p>
              </w:tc>
            </w:tr>
            <w:tr w:rsidR="00462B01" w:rsidRPr="00F31E41" w14:paraId="6B1D469A" w14:textId="77777777" w:rsidTr="00F31E41">
              <w:trPr>
                <w:trHeight w:val="160"/>
              </w:trPr>
              <w:tc>
                <w:tcPr>
                  <w:tcW w:w="7538" w:type="dxa"/>
                </w:tcPr>
                <w:p w14:paraId="33FA8825" w14:textId="77777777" w:rsidR="00462B01" w:rsidRPr="00F31E41" w:rsidRDefault="00462B01" w:rsidP="00462B01">
                  <w:pPr>
                    <w:rPr>
                      <w:rFonts w:cs="Arial"/>
                      <w:sz w:val="22"/>
                      <w:szCs w:val="22"/>
                    </w:rPr>
                  </w:pPr>
                  <w:r w:rsidRPr="00F31E41">
                    <w:rPr>
                      <w:rFonts w:cs="Arial"/>
                      <w:sz w:val="22"/>
                      <w:szCs w:val="22"/>
                    </w:rPr>
                    <w:t>Append new records to the text file without overwriting previous entries</w:t>
                  </w:r>
                  <w:r w:rsidRPr="00F31E41">
                    <w:rPr>
                      <w:rFonts w:cs="Arial"/>
                      <w:sz w:val="22"/>
                      <w:szCs w:val="22"/>
                    </w:rPr>
                    <w:br/>
                  </w:r>
                </w:p>
              </w:tc>
              <w:tc>
                <w:tcPr>
                  <w:tcW w:w="1701" w:type="dxa"/>
                </w:tcPr>
                <w:p w14:paraId="2D45D586" w14:textId="77777777" w:rsidR="00462B01" w:rsidRPr="00F31E41" w:rsidRDefault="00902AC0" w:rsidP="00462B01">
                  <w:pPr>
                    <w:rPr>
                      <w:rFonts w:cs="Arial"/>
                      <w:b/>
                      <w:color w:val="000000"/>
                      <w:sz w:val="22"/>
                      <w:szCs w:val="22"/>
                    </w:rPr>
                  </w:pPr>
                  <w:r>
                    <w:rPr>
                      <w:rFonts w:cs="Arial"/>
                      <w:b/>
                      <w:color w:val="000000"/>
                      <w:sz w:val="22"/>
                      <w:szCs w:val="22"/>
                    </w:rPr>
                    <w:t>x</w:t>
                  </w:r>
                </w:p>
              </w:tc>
            </w:tr>
            <w:tr w:rsidR="00462B01" w:rsidRPr="00F31E41" w14:paraId="120848F1" w14:textId="77777777" w:rsidTr="00F31E41">
              <w:trPr>
                <w:trHeight w:val="192"/>
              </w:trPr>
              <w:tc>
                <w:tcPr>
                  <w:tcW w:w="7538" w:type="dxa"/>
                </w:tcPr>
                <w:p w14:paraId="5D2A6260" w14:textId="77777777" w:rsidR="00462B01" w:rsidRPr="00F31E41" w:rsidRDefault="00462B01" w:rsidP="00462B01">
                  <w:pPr>
                    <w:rPr>
                      <w:rFonts w:cs="Arial"/>
                      <w:sz w:val="22"/>
                      <w:szCs w:val="22"/>
                    </w:rPr>
                  </w:pPr>
                  <w:r w:rsidRPr="00F31E41">
                    <w:rPr>
                      <w:rFonts w:cs="Arial"/>
                      <w:sz w:val="22"/>
                      <w:szCs w:val="22"/>
                    </w:rPr>
                    <w:t xml:space="preserve">Display the text file contents in a visually presentable way including spacing and headings </w:t>
                  </w:r>
                  <w:r w:rsidRPr="00F31E41">
                    <w:rPr>
                      <w:rFonts w:cs="Arial"/>
                      <w:sz w:val="22"/>
                      <w:szCs w:val="22"/>
                    </w:rPr>
                    <w:br/>
                  </w:r>
                </w:p>
              </w:tc>
              <w:tc>
                <w:tcPr>
                  <w:tcW w:w="1701" w:type="dxa"/>
                </w:tcPr>
                <w:p w14:paraId="3E0CF463" w14:textId="77777777" w:rsidR="00462B01" w:rsidRPr="00F31E41" w:rsidRDefault="00902AC0" w:rsidP="00462B01">
                  <w:pPr>
                    <w:rPr>
                      <w:rFonts w:cs="Arial"/>
                      <w:b/>
                      <w:color w:val="000000"/>
                      <w:sz w:val="22"/>
                      <w:szCs w:val="22"/>
                    </w:rPr>
                  </w:pPr>
                  <w:r>
                    <w:rPr>
                      <w:rFonts w:cs="Arial"/>
                      <w:b/>
                      <w:color w:val="000000"/>
                      <w:sz w:val="22"/>
                      <w:szCs w:val="22"/>
                    </w:rPr>
                    <w:t>x</w:t>
                  </w:r>
                </w:p>
              </w:tc>
            </w:tr>
            <w:tr w:rsidR="00462B01" w:rsidRPr="00F31E41" w14:paraId="0E60613A" w14:textId="77777777" w:rsidTr="00F31E41">
              <w:trPr>
                <w:trHeight w:val="126"/>
              </w:trPr>
              <w:tc>
                <w:tcPr>
                  <w:tcW w:w="7538" w:type="dxa"/>
                </w:tcPr>
                <w:p w14:paraId="62E30A42" w14:textId="77777777" w:rsidR="00462B01" w:rsidRPr="00F31E41" w:rsidRDefault="00462B01" w:rsidP="00462B01">
                  <w:pPr>
                    <w:rPr>
                      <w:rFonts w:cs="Arial"/>
                      <w:sz w:val="22"/>
                      <w:szCs w:val="22"/>
                    </w:rPr>
                  </w:pPr>
                  <w:r w:rsidRPr="00F31E41">
                    <w:rPr>
                      <w:rFonts w:cs="Arial"/>
                      <w:sz w:val="22"/>
                      <w:szCs w:val="22"/>
                    </w:rPr>
                    <w:t>Handle any input from the user and carry out actions, without errors</w:t>
                  </w:r>
                  <w:r w:rsidRPr="00F31E41">
                    <w:rPr>
                      <w:rFonts w:cs="Arial"/>
                      <w:sz w:val="22"/>
                      <w:szCs w:val="22"/>
                    </w:rPr>
                    <w:br/>
                  </w:r>
                </w:p>
              </w:tc>
              <w:tc>
                <w:tcPr>
                  <w:tcW w:w="1701" w:type="dxa"/>
                </w:tcPr>
                <w:p w14:paraId="3B0D7578" w14:textId="77777777" w:rsidR="00462B01" w:rsidRPr="00F31E41" w:rsidRDefault="00462B01" w:rsidP="00902AC0">
                  <w:pPr>
                    <w:rPr>
                      <w:rFonts w:cs="Arial"/>
                      <w:b/>
                      <w:color w:val="000000"/>
                      <w:sz w:val="22"/>
                      <w:szCs w:val="22"/>
                    </w:rPr>
                  </w:pPr>
                </w:p>
              </w:tc>
            </w:tr>
            <w:tr w:rsidR="00462B01" w:rsidRPr="00F31E41" w14:paraId="2DFFC0F8" w14:textId="77777777" w:rsidTr="00F31E41">
              <w:trPr>
                <w:trHeight w:val="194"/>
              </w:trPr>
              <w:tc>
                <w:tcPr>
                  <w:tcW w:w="7538" w:type="dxa"/>
                </w:tcPr>
                <w:p w14:paraId="227E9F60" w14:textId="77777777" w:rsidR="00462B01" w:rsidRPr="00F31E41" w:rsidRDefault="00462B01" w:rsidP="00462B01">
                  <w:pPr>
                    <w:rPr>
                      <w:rFonts w:cs="Arial"/>
                      <w:sz w:val="22"/>
                      <w:szCs w:val="22"/>
                    </w:rPr>
                  </w:pPr>
                  <w:r w:rsidRPr="00F31E41">
                    <w:rPr>
                      <w:rFonts w:cs="Arial"/>
                      <w:sz w:val="22"/>
                      <w:szCs w:val="22"/>
                    </w:rPr>
                    <w:lastRenderedPageBreak/>
                    <w:t xml:space="preserve">Include embedded explanatory comments (#) to clarify the meaning of the code </w:t>
                  </w:r>
                  <w:r w:rsidRPr="00F31E41">
                    <w:rPr>
                      <w:rFonts w:cs="Arial"/>
                      <w:sz w:val="22"/>
                      <w:szCs w:val="22"/>
                    </w:rPr>
                    <w:br/>
                  </w:r>
                </w:p>
              </w:tc>
              <w:tc>
                <w:tcPr>
                  <w:tcW w:w="1701" w:type="dxa"/>
                </w:tcPr>
                <w:p w14:paraId="6EB4ED47" w14:textId="77777777" w:rsidR="00462B01" w:rsidRPr="00F31E41" w:rsidRDefault="00462B01" w:rsidP="00462B01">
                  <w:pPr>
                    <w:ind w:left="180"/>
                    <w:rPr>
                      <w:rFonts w:cs="Arial"/>
                      <w:b/>
                      <w:color w:val="000000"/>
                      <w:sz w:val="22"/>
                      <w:szCs w:val="22"/>
                    </w:rPr>
                  </w:pPr>
                </w:p>
              </w:tc>
            </w:tr>
            <w:tr w:rsidR="00462B01" w:rsidRPr="00F31E41" w14:paraId="70CCBF53" w14:textId="77777777" w:rsidTr="00F31E41">
              <w:trPr>
                <w:trHeight w:val="496"/>
              </w:trPr>
              <w:tc>
                <w:tcPr>
                  <w:tcW w:w="7538" w:type="dxa"/>
                </w:tcPr>
                <w:p w14:paraId="479AAD74" w14:textId="77777777" w:rsidR="00462B01" w:rsidRPr="00F31E41" w:rsidRDefault="00462B01" w:rsidP="00462B01">
                  <w:pPr>
                    <w:rPr>
                      <w:rFonts w:cs="Arial"/>
                      <w:sz w:val="22"/>
                      <w:szCs w:val="22"/>
                    </w:rPr>
                  </w:pPr>
                  <w:r w:rsidRPr="00F31E41">
                    <w:rPr>
                      <w:rFonts w:cs="Arial"/>
                      <w:sz w:val="22"/>
                      <w:szCs w:val="22"/>
                    </w:rPr>
                    <w:t>Provide simple rot3 encryption on all written data and, decryption on read data</w:t>
                  </w:r>
                </w:p>
              </w:tc>
              <w:tc>
                <w:tcPr>
                  <w:tcW w:w="1701" w:type="dxa"/>
                </w:tcPr>
                <w:p w14:paraId="13FD204C" w14:textId="77777777" w:rsidR="00462B01" w:rsidRPr="00F31E41" w:rsidRDefault="00462B01" w:rsidP="00462B01">
                  <w:pPr>
                    <w:ind w:left="180"/>
                    <w:rPr>
                      <w:rFonts w:cs="Arial"/>
                      <w:b/>
                      <w:color w:val="000000"/>
                      <w:sz w:val="22"/>
                      <w:szCs w:val="22"/>
                    </w:rPr>
                  </w:pPr>
                </w:p>
              </w:tc>
            </w:tr>
          </w:tbl>
          <w:p w14:paraId="79D4CA6F" w14:textId="77777777" w:rsidR="005D038A" w:rsidRPr="00F31E41" w:rsidRDefault="005D038A" w:rsidP="005D038A">
            <w:pPr>
              <w:pStyle w:val="ListParagraph"/>
              <w:spacing w:after="0" w:line="240" w:lineRule="auto"/>
              <w:ind w:left="360"/>
              <w:rPr>
                <w:rFonts w:ascii="Arial" w:hAnsi="Arial" w:cs="Arial"/>
                <w:b/>
                <w:bCs/>
              </w:rPr>
            </w:pPr>
          </w:p>
          <w:p w14:paraId="73670B1E" w14:textId="77777777" w:rsidR="005D038A" w:rsidRPr="00F31E41" w:rsidRDefault="005D038A" w:rsidP="005D038A">
            <w:pPr>
              <w:pStyle w:val="ListParagraph"/>
              <w:spacing w:after="0" w:line="240" w:lineRule="auto"/>
              <w:ind w:left="360"/>
              <w:rPr>
                <w:rFonts w:ascii="Arial" w:hAnsi="Arial" w:cs="Arial"/>
                <w:b/>
                <w:bCs/>
              </w:rPr>
            </w:pPr>
          </w:p>
          <w:p w14:paraId="53227569" w14:textId="77777777" w:rsidR="00462B01" w:rsidRPr="00F31E41" w:rsidRDefault="00462B01" w:rsidP="005D038A">
            <w:pPr>
              <w:pStyle w:val="ListParagraph"/>
              <w:spacing w:after="0" w:line="240" w:lineRule="auto"/>
              <w:ind w:left="360"/>
              <w:rPr>
                <w:rFonts w:ascii="Arial" w:hAnsi="Arial" w:cs="Arial"/>
                <w:b/>
                <w:bCs/>
              </w:rPr>
            </w:pPr>
          </w:p>
          <w:p w14:paraId="6BFF0C31" w14:textId="77777777" w:rsidR="00462B01" w:rsidRPr="00F31E41" w:rsidRDefault="00462B01" w:rsidP="005D038A">
            <w:pPr>
              <w:pStyle w:val="ListParagraph"/>
              <w:spacing w:after="0" w:line="240" w:lineRule="auto"/>
              <w:ind w:left="360"/>
              <w:rPr>
                <w:rFonts w:ascii="Arial" w:hAnsi="Arial" w:cs="Arial"/>
                <w:b/>
                <w:bCs/>
              </w:rPr>
            </w:pPr>
          </w:p>
          <w:p w14:paraId="3283A5D8" w14:textId="77777777" w:rsidR="00462B01" w:rsidRPr="00F31E41" w:rsidRDefault="00462B01" w:rsidP="005D038A">
            <w:pPr>
              <w:pStyle w:val="ListParagraph"/>
              <w:spacing w:after="0" w:line="240" w:lineRule="auto"/>
              <w:ind w:left="360"/>
              <w:rPr>
                <w:rFonts w:ascii="Arial" w:hAnsi="Arial" w:cs="Arial"/>
                <w:b/>
                <w:bCs/>
              </w:rPr>
            </w:pPr>
          </w:p>
          <w:p w14:paraId="7F7E14A0" w14:textId="77777777" w:rsidR="00462B01" w:rsidRPr="00F31E41" w:rsidRDefault="00462B01" w:rsidP="005D038A">
            <w:pPr>
              <w:pStyle w:val="ListParagraph"/>
              <w:spacing w:after="0" w:line="240" w:lineRule="auto"/>
              <w:ind w:left="360"/>
              <w:rPr>
                <w:rFonts w:ascii="Arial" w:hAnsi="Arial" w:cs="Arial"/>
                <w:b/>
                <w:bCs/>
              </w:rPr>
            </w:pPr>
          </w:p>
          <w:p w14:paraId="22EA3111" w14:textId="77777777" w:rsidR="00462B01" w:rsidRPr="00F31E41" w:rsidRDefault="00462B01" w:rsidP="00462B01">
            <w:pPr>
              <w:rPr>
                <w:rFonts w:cs="Arial"/>
                <w:b/>
                <w:bCs/>
              </w:rPr>
            </w:pPr>
          </w:p>
        </w:tc>
      </w:tr>
      <w:tr w:rsidR="00D11326" w:rsidRPr="00F31E41" w14:paraId="1D0B4EE3" w14:textId="77777777" w:rsidTr="00B24F3E">
        <w:tc>
          <w:tcPr>
            <w:tcW w:w="9640" w:type="dxa"/>
            <w:shd w:val="clear" w:color="auto" w:fill="D9D9D9" w:themeFill="background1" w:themeFillShade="D9"/>
          </w:tcPr>
          <w:p w14:paraId="15C609EC"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lastRenderedPageBreak/>
              <w:t>Task 1.5 Debug</w:t>
            </w:r>
          </w:p>
          <w:p w14:paraId="69777321" w14:textId="77777777" w:rsidR="00462B01" w:rsidRPr="00F31E41" w:rsidRDefault="00462B01" w:rsidP="00462B01">
            <w:pPr>
              <w:rPr>
                <w:rFonts w:cs="Arial"/>
              </w:rPr>
            </w:pPr>
            <w:r w:rsidRPr="00F31E41">
              <w:rPr>
                <w:rFonts w:cs="Arial"/>
              </w:rPr>
              <w:t>Debug your application</w:t>
            </w:r>
            <w:r w:rsidRPr="00F31E41">
              <w:rPr>
                <w:rFonts w:cs="Arial"/>
              </w:rPr>
              <w:br/>
              <w:t xml:space="preserve">  </w:t>
            </w:r>
          </w:p>
          <w:p w14:paraId="2688B55F" w14:textId="77777777" w:rsidR="00462B01" w:rsidRPr="00F31E41" w:rsidRDefault="00462B01" w:rsidP="00462B01">
            <w:pPr>
              <w:pStyle w:val="ListParagraph"/>
              <w:numPr>
                <w:ilvl w:val="0"/>
                <w:numId w:val="18"/>
              </w:numPr>
              <w:suppressAutoHyphens/>
              <w:spacing w:before="40" w:after="40" w:line="259" w:lineRule="auto"/>
              <w:rPr>
                <w:rFonts w:ascii="Arial" w:hAnsi="Arial" w:cs="Arial"/>
              </w:rPr>
            </w:pPr>
            <w:r w:rsidRPr="00F31E41">
              <w:rPr>
                <w:rFonts w:ascii="Arial" w:hAnsi="Arial" w:cs="Arial"/>
              </w:rPr>
              <w:t xml:space="preserve">Use an IDE and its inbuilt debugger to debug your script </w:t>
            </w:r>
          </w:p>
          <w:p w14:paraId="65A2C511" w14:textId="77777777" w:rsidR="00462B01" w:rsidRPr="00F31E41" w:rsidRDefault="00462B01" w:rsidP="00462B01">
            <w:pPr>
              <w:pStyle w:val="ListParagraph"/>
              <w:numPr>
                <w:ilvl w:val="0"/>
                <w:numId w:val="18"/>
              </w:numPr>
              <w:suppressAutoHyphens/>
              <w:spacing w:before="40" w:after="40" w:line="259" w:lineRule="auto"/>
              <w:rPr>
                <w:rFonts w:ascii="Arial" w:hAnsi="Arial" w:cs="Arial"/>
                <w:i/>
              </w:rPr>
            </w:pPr>
            <w:r w:rsidRPr="00F31E41">
              <w:rPr>
                <w:rFonts w:ascii="Arial" w:hAnsi="Arial" w:cs="Arial"/>
              </w:rPr>
              <w:t xml:space="preserve">Provide a brief Panopto video (3 minutes maximum) with commentary that shows the IDE debugger in action, including a variables contents changing, stopping at a breakpoint, stepping over a function, stepping into a function and, identification of the cause of an error. Provide the hyperlink to the video below. </w:t>
            </w:r>
            <w:r w:rsidRPr="00F31E41">
              <w:rPr>
                <w:rFonts w:ascii="Arial" w:hAnsi="Arial" w:cs="Arial"/>
                <w:i/>
              </w:rPr>
              <w:t>Be brief by not including any more content than is required for the task</w:t>
            </w:r>
          </w:p>
          <w:p w14:paraId="306F08ED" w14:textId="77777777" w:rsidR="00462B01" w:rsidRPr="00F31E41" w:rsidRDefault="00462B01" w:rsidP="00462B01">
            <w:pPr>
              <w:pStyle w:val="ListParagraph"/>
              <w:numPr>
                <w:ilvl w:val="0"/>
                <w:numId w:val="18"/>
              </w:numPr>
              <w:suppressAutoHyphens/>
              <w:spacing w:before="40" w:after="40" w:line="259" w:lineRule="auto"/>
              <w:rPr>
                <w:rFonts w:ascii="Arial" w:hAnsi="Arial" w:cs="Arial"/>
                <w:i/>
              </w:rPr>
            </w:pPr>
            <w:r w:rsidRPr="00F31E41">
              <w:rPr>
                <w:rFonts w:ascii="Arial" w:hAnsi="Arial" w:cs="Arial"/>
                <w:lang w:eastAsia="en-AU"/>
              </w:rPr>
              <w:t xml:space="preserve">Upload the Panopto video to the assessment </w:t>
            </w:r>
            <w:proofErr w:type="spellStart"/>
            <w:r w:rsidRPr="00F31E41">
              <w:rPr>
                <w:rFonts w:ascii="Arial" w:hAnsi="Arial" w:cs="Arial"/>
                <w:lang w:eastAsia="en-AU"/>
              </w:rPr>
              <w:t>dropbox</w:t>
            </w:r>
            <w:proofErr w:type="spellEnd"/>
            <w:r w:rsidRPr="00F31E41">
              <w:rPr>
                <w:rFonts w:ascii="Arial" w:hAnsi="Arial" w:cs="Arial"/>
                <w:lang w:eastAsia="en-AU"/>
              </w:rPr>
              <w:t xml:space="preserve"> for this unit so a permanent record of your video is created for VU.</w:t>
            </w:r>
          </w:p>
          <w:p w14:paraId="2EB62738" w14:textId="77777777" w:rsidR="00D11326" w:rsidRPr="00F31E41" w:rsidRDefault="00D11326" w:rsidP="00BD582D">
            <w:pPr>
              <w:ind w:left="360" w:right="-16"/>
              <w:rPr>
                <w:rFonts w:cs="Arial"/>
                <w:b/>
                <w:bCs/>
              </w:rPr>
            </w:pPr>
          </w:p>
        </w:tc>
      </w:tr>
      <w:tr w:rsidR="00D11326" w:rsidRPr="00F31E41" w14:paraId="688A81C4" w14:textId="77777777" w:rsidTr="00B24F3E">
        <w:tc>
          <w:tcPr>
            <w:tcW w:w="9640" w:type="dxa"/>
          </w:tcPr>
          <w:p w14:paraId="55DE0F23" w14:textId="77777777" w:rsidR="00462B01" w:rsidRPr="00F31E41" w:rsidRDefault="00462B01" w:rsidP="00462B01">
            <w:pPr>
              <w:pStyle w:val="ListParagraph"/>
              <w:numPr>
                <w:ilvl w:val="0"/>
                <w:numId w:val="19"/>
              </w:numPr>
              <w:suppressAutoHyphens/>
              <w:spacing w:after="0" w:line="259" w:lineRule="auto"/>
              <w:rPr>
                <w:rFonts w:ascii="Arial" w:hAnsi="Arial" w:cs="Arial"/>
                <w:i/>
                <w:lang w:eastAsia="en-AU"/>
              </w:rPr>
            </w:pPr>
            <w:r w:rsidRPr="00F31E41">
              <w:rPr>
                <w:rFonts w:ascii="Arial" w:hAnsi="Arial" w:cs="Arial"/>
                <w:i/>
                <w:lang w:eastAsia="en-AU"/>
              </w:rPr>
              <w:t>For easy access, enter the hyperlink to the Panopto video here and ensure that your instructor has READ access to the video</w:t>
            </w:r>
          </w:p>
          <w:p w14:paraId="42F7A627" w14:textId="77777777" w:rsidR="00462B01" w:rsidRPr="00F31E41" w:rsidRDefault="00462B01" w:rsidP="00462B01">
            <w:pPr>
              <w:suppressAutoHyphens/>
              <w:spacing w:line="259" w:lineRule="auto"/>
              <w:rPr>
                <w:rFonts w:cs="Arial"/>
                <w:lang w:eastAsia="en-AU"/>
              </w:rPr>
            </w:pPr>
          </w:p>
          <w:p w14:paraId="31AE0A59" w14:textId="77777777" w:rsidR="00462B01" w:rsidRPr="00F31E41" w:rsidRDefault="00462B01" w:rsidP="00462B01">
            <w:pPr>
              <w:suppressAutoHyphens/>
              <w:spacing w:line="259" w:lineRule="auto"/>
              <w:rPr>
                <w:rFonts w:cs="Arial"/>
                <w:lang w:eastAsia="en-AU"/>
              </w:rPr>
            </w:pPr>
          </w:p>
          <w:p w14:paraId="7CCFCC8C" w14:textId="77777777" w:rsidR="00462B01" w:rsidRPr="00F31E41" w:rsidRDefault="00462B01" w:rsidP="00462B01">
            <w:pPr>
              <w:suppressAutoHyphens/>
              <w:spacing w:line="259" w:lineRule="auto"/>
              <w:rPr>
                <w:rFonts w:cs="Arial"/>
                <w:lang w:eastAsia="en-AU"/>
              </w:rPr>
            </w:pPr>
          </w:p>
          <w:p w14:paraId="4AE71D5B" w14:textId="77777777" w:rsidR="00462B01" w:rsidRPr="00F31E41" w:rsidRDefault="00462B01" w:rsidP="00462B01">
            <w:pPr>
              <w:suppressAutoHyphens/>
              <w:spacing w:line="259" w:lineRule="auto"/>
              <w:rPr>
                <w:rFonts w:cs="Arial"/>
                <w:lang w:eastAsia="en-AU"/>
              </w:rPr>
            </w:pPr>
          </w:p>
          <w:p w14:paraId="1F5E07B3" w14:textId="77777777" w:rsidR="00462B01" w:rsidRPr="00F31E41" w:rsidRDefault="00462B01" w:rsidP="00462B01">
            <w:pPr>
              <w:pStyle w:val="ListParagraph"/>
              <w:numPr>
                <w:ilvl w:val="0"/>
                <w:numId w:val="19"/>
              </w:numPr>
              <w:spacing w:after="160" w:line="259" w:lineRule="auto"/>
              <w:rPr>
                <w:rFonts w:ascii="Arial" w:hAnsi="Arial" w:cs="Arial"/>
                <w:i/>
              </w:rPr>
            </w:pPr>
            <w:r w:rsidRPr="00F31E41">
              <w:rPr>
                <w:rFonts w:ascii="Arial" w:hAnsi="Arial" w:cs="Arial"/>
                <w:i/>
              </w:rPr>
              <w:t xml:space="preserve">Provide a list of three semantic errors you have encountered and how you rectified them. </w:t>
            </w:r>
            <w:r w:rsidRPr="00F31E41">
              <w:rPr>
                <w:rFonts w:ascii="Arial" w:hAnsi="Arial" w:cs="Arial"/>
                <w:i/>
              </w:rPr>
              <w:br/>
              <w:t>Note that syntax errors are NOT acceptable. The errors MUST be caused through incorrect logic</w:t>
            </w:r>
          </w:p>
          <w:tbl>
            <w:tblPr>
              <w:tblpPr w:leftFromText="180" w:rightFromText="180" w:vertAnchor="text" w:horzAnchor="margin" w:tblpXSpec="center" w:tblpY="81"/>
              <w:tblOverlap w:val="never"/>
              <w:tblW w:w="8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000"/>
              <w:gridCol w:w="4678"/>
            </w:tblGrid>
            <w:tr w:rsidR="00462B01" w:rsidRPr="00F31E41" w14:paraId="5B588E08" w14:textId="77777777" w:rsidTr="00F31E41">
              <w:trPr>
                <w:trHeight w:val="154"/>
              </w:trPr>
              <w:tc>
                <w:tcPr>
                  <w:tcW w:w="4000" w:type="dxa"/>
                  <w:shd w:val="clear" w:color="auto" w:fill="D5DCE4" w:themeFill="text2" w:themeFillTint="33"/>
                  <w:tcMar>
                    <w:top w:w="120" w:type="dxa"/>
                    <w:left w:w="120" w:type="dxa"/>
                    <w:bottom w:w="120" w:type="dxa"/>
                    <w:right w:w="120" w:type="dxa"/>
                  </w:tcMar>
                  <w:hideMark/>
                </w:tcPr>
                <w:p w14:paraId="755A171F"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Error</w:t>
                  </w:r>
                </w:p>
              </w:tc>
              <w:tc>
                <w:tcPr>
                  <w:tcW w:w="4678" w:type="dxa"/>
                  <w:shd w:val="clear" w:color="auto" w:fill="D5DCE4" w:themeFill="text2" w:themeFillTint="33"/>
                  <w:tcMar>
                    <w:top w:w="120" w:type="dxa"/>
                    <w:left w:w="120" w:type="dxa"/>
                    <w:bottom w:w="120" w:type="dxa"/>
                    <w:right w:w="120" w:type="dxa"/>
                  </w:tcMar>
                  <w:hideMark/>
                </w:tcPr>
                <w:p w14:paraId="1C35E9D7"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Rectification</w:t>
                  </w:r>
                </w:p>
              </w:tc>
            </w:tr>
            <w:tr w:rsidR="00462B01" w:rsidRPr="00F31E41" w14:paraId="0688CFB2" w14:textId="77777777" w:rsidTr="00F31E41">
              <w:trPr>
                <w:trHeight w:val="674"/>
              </w:trPr>
              <w:tc>
                <w:tcPr>
                  <w:tcW w:w="4000" w:type="dxa"/>
                  <w:tcMar>
                    <w:top w:w="120" w:type="dxa"/>
                    <w:left w:w="120" w:type="dxa"/>
                    <w:bottom w:w="120" w:type="dxa"/>
                    <w:right w:w="120" w:type="dxa"/>
                  </w:tcMar>
                </w:tcPr>
                <w:p w14:paraId="6F4DBA32" w14:textId="77777777" w:rsidR="00462B01" w:rsidRPr="00F31E41" w:rsidRDefault="00462B01" w:rsidP="00462B01">
                  <w:pPr>
                    <w:pStyle w:val="Bodycopy"/>
                    <w:rPr>
                      <w:rFonts w:ascii="Arial" w:hAnsi="Arial" w:cs="Arial"/>
                      <w:i/>
                      <w:color w:val="auto"/>
                      <w:lang w:eastAsia="en-AU" w:bidi="hi-IN"/>
                    </w:rPr>
                  </w:pPr>
                  <w:r w:rsidRPr="00F31E41">
                    <w:rPr>
                      <w:rFonts w:ascii="Arial" w:hAnsi="Arial" w:cs="Arial"/>
                      <w:i/>
                      <w:color w:val="auto"/>
                      <w:lang w:eastAsia="en-AU" w:bidi="hi-IN"/>
                    </w:rPr>
                    <w:t>e.g. Code to view the text file is not being ran</w:t>
                  </w:r>
                </w:p>
              </w:tc>
              <w:tc>
                <w:tcPr>
                  <w:tcW w:w="4678" w:type="dxa"/>
                  <w:tcMar>
                    <w:top w:w="120" w:type="dxa"/>
                    <w:left w:w="120" w:type="dxa"/>
                    <w:bottom w:w="120" w:type="dxa"/>
                    <w:right w:w="120" w:type="dxa"/>
                  </w:tcMar>
                </w:tcPr>
                <w:p w14:paraId="13ED0295" w14:textId="77777777" w:rsidR="00462B01" w:rsidRPr="00F31E41" w:rsidRDefault="00462B01" w:rsidP="00462B01">
                  <w:pPr>
                    <w:pStyle w:val="Bodycopy"/>
                    <w:rPr>
                      <w:rFonts w:ascii="Arial" w:hAnsi="Arial" w:cs="Arial"/>
                      <w:i/>
                      <w:color w:val="auto"/>
                      <w:lang w:eastAsia="en-AU" w:bidi="hi-IN"/>
                    </w:rPr>
                  </w:pPr>
                  <w:r w:rsidRPr="00F31E41">
                    <w:rPr>
                      <w:rFonts w:ascii="Arial" w:hAnsi="Arial" w:cs="Arial"/>
                      <w:i/>
                      <w:color w:val="auto"/>
                      <w:lang w:eastAsia="en-AU" w:bidi="hi-IN"/>
                    </w:rPr>
                    <w:t>The menu option was capitalised but user entry was in lower case</w:t>
                  </w:r>
                </w:p>
              </w:tc>
            </w:tr>
            <w:tr w:rsidR="00462B01" w:rsidRPr="00F31E41" w14:paraId="10E601C0" w14:textId="77777777" w:rsidTr="00F31E41">
              <w:trPr>
                <w:trHeight w:val="446"/>
              </w:trPr>
              <w:tc>
                <w:tcPr>
                  <w:tcW w:w="4000" w:type="dxa"/>
                  <w:tcMar>
                    <w:top w:w="120" w:type="dxa"/>
                    <w:left w:w="120" w:type="dxa"/>
                    <w:bottom w:w="120" w:type="dxa"/>
                    <w:right w:w="120" w:type="dxa"/>
                  </w:tcMar>
                </w:tcPr>
                <w:p w14:paraId="499490AB" w14:textId="77777777" w:rsidR="00462B01" w:rsidRPr="00F31E41" w:rsidRDefault="00462B01" w:rsidP="00462B01">
                  <w:pPr>
                    <w:pStyle w:val="Bodycopy"/>
                    <w:jc w:val="center"/>
                    <w:rPr>
                      <w:rFonts w:ascii="Arial" w:hAnsi="Arial" w:cs="Arial"/>
                      <w:i/>
                      <w:color w:val="auto"/>
                      <w:lang w:eastAsia="en-AU" w:bidi="hi-IN"/>
                    </w:rPr>
                  </w:pPr>
                </w:p>
              </w:tc>
              <w:tc>
                <w:tcPr>
                  <w:tcW w:w="4678" w:type="dxa"/>
                  <w:tcMar>
                    <w:top w:w="120" w:type="dxa"/>
                    <w:left w:w="120" w:type="dxa"/>
                    <w:bottom w:w="120" w:type="dxa"/>
                    <w:right w:w="120" w:type="dxa"/>
                  </w:tcMar>
                </w:tcPr>
                <w:p w14:paraId="637EC204" w14:textId="77777777" w:rsidR="00462B01" w:rsidRPr="00F31E41" w:rsidRDefault="00462B01" w:rsidP="00462B01">
                  <w:pPr>
                    <w:pStyle w:val="Bodycopy"/>
                    <w:rPr>
                      <w:rFonts w:ascii="Arial" w:hAnsi="Arial" w:cs="Arial"/>
                      <w:color w:val="auto"/>
                      <w:lang w:eastAsia="en-AU" w:bidi="hi-IN"/>
                    </w:rPr>
                  </w:pPr>
                </w:p>
              </w:tc>
            </w:tr>
            <w:tr w:rsidR="00462B01" w:rsidRPr="00F31E41" w14:paraId="693FFD6B" w14:textId="77777777" w:rsidTr="00F31E41">
              <w:trPr>
                <w:trHeight w:val="446"/>
              </w:trPr>
              <w:tc>
                <w:tcPr>
                  <w:tcW w:w="4000" w:type="dxa"/>
                  <w:tcMar>
                    <w:top w:w="120" w:type="dxa"/>
                    <w:left w:w="120" w:type="dxa"/>
                    <w:bottom w:w="120" w:type="dxa"/>
                    <w:right w:w="120" w:type="dxa"/>
                  </w:tcMar>
                </w:tcPr>
                <w:p w14:paraId="62DDE49C" w14:textId="77777777" w:rsidR="00462B01" w:rsidRPr="00F31E41" w:rsidRDefault="00462B01" w:rsidP="00462B01">
                  <w:pPr>
                    <w:pStyle w:val="Bodycopy"/>
                    <w:jc w:val="center"/>
                    <w:rPr>
                      <w:rFonts w:ascii="Arial" w:hAnsi="Arial" w:cs="Arial"/>
                      <w:i/>
                      <w:color w:val="auto"/>
                      <w:lang w:eastAsia="en-AU" w:bidi="hi-IN"/>
                    </w:rPr>
                  </w:pPr>
                </w:p>
              </w:tc>
              <w:tc>
                <w:tcPr>
                  <w:tcW w:w="4678" w:type="dxa"/>
                  <w:tcMar>
                    <w:top w:w="120" w:type="dxa"/>
                    <w:left w:w="120" w:type="dxa"/>
                    <w:bottom w:w="120" w:type="dxa"/>
                    <w:right w:w="120" w:type="dxa"/>
                  </w:tcMar>
                </w:tcPr>
                <w:p w14:paraId="759827E9" w14:textId="77777777" w:rsidR="00462B01" w:rsidRPr="00F31E41" w:rsidRDefault="00462B01" w:rsidP="00462B01">
                  <w:pPr>
                    <w:pStyle w:val="Bodycopy"/>
                    <w:rPr>
                      <w:rFonts w:ascii="Arial" w:hAnsi="Arial" w:cs="Arial"/>
                      <w:color w:val="auto"/>
                      <w:lang w:eastAsia="en-AU" w:bidi="hi-IN"/>
                    </w:rPr>
                  </w:pPr>
                </w:p>
              </w:tc>
            </w:tr>
          </w:tbl>
          <w:p w14:paraId="56E9E1BD" w14:textId="77777777" w:rsidR="00462B01" w:rsidRPr="00F31E41" w:rsidRDefault="00462B01" w:rsidP="00462B01">
            <w:pPr>
              <w:spacing w:before="120" w:after="120"/>
              <w:rPr>
                <w:rFonts w:eastAsia="Times New Roman" w:cs="Arial"/>
              </w:rPr>
            </w:pPr>
          </w:p>
          <w:p w14:paraId="6585F0C4" w14:textId="77777777" w:rsidR="00462B01" w:rsidRPr="00F31E41" w:rsidRDefault="00462B01" w:rsidP="00462B01">
            <w:pPr>
              <w:spacing w:before="120" w:after="120"/>
              <w:rPr>
                <w:rFonts w:eastAsia="Times New Roman" w:cs="Arial"/>
              </w:rPr>
            </w:pPr>
          </w:p>
          <w:p w14:paraId="5E7278A0" w14:textId="77777777" w:rsidR="00462B01" w:rsidRPr="00F31E41" w:rsidRDefault="00462B01" w:rsidP="00462B01">
            <w:pPr>
              <w:spacing w:before="120" w:after="120"/>
              <w:rPr>
                <w:rFonts w:cs="Arial"/>
              </w:rPr>
            </w:pPr>
          </w:p>
        </w:tc>
      </w:tr>
      <w:tr w:rsidR="00D11326" w:rsidRPr="00F31E41" w14:paraId="55FBA4BA" w14:textId="77777777" w:rsidTr="00B24F3E">
        <w:tc>
          <w:tcPr>
            <w:tcW w:w="9640" w:type="dxa"/>
            <w:shd w:val="clear" w:color="auto" w:fill="D9D9D9" w:themeFill="background1" w:themeFillShade="D9"/>
          </w:tcPr>
          <w:p w14:paraId="24A12EC5"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lastRenderedPageBreak/>
              <w:t>Task 1.6 Test</w:t>
            </w:r>
          </w:p>
          <w:p w14:paraId="568C0AFD" w14:textId="77777777" w:rsidR="00462B01" w:rsidRPr="00F31E41" w:rsidRDefault="00462B01" w:rsidP="00462B01">
            <w:pPr>
              <w:spacing w:after="160"/>
              <w:rPr>
                <w:rFonts w:cs="Arial"/>
              </w:rPr>
            </w:pPr>
            <w:r w:rsidRPr="00F31E41">
              <w:rPr>
                <w:rFonts w:cs="Arial"/>
              </w:rPr>
              <w:t xml:space="preserve">Develop test cases to confirm the code meets the program specifications. Record the Test cases below. </w:t>
            </w:r>
          </w:p>
          <w:p w14:paraId="558E7A6E" w14:textId="77777777" w:rsidR="00D11326" w:rsidRPr="00F31E41" w:rsidRDefault="00D11326" w:rsidP="00BD582D">
            <w:pPr>
              <w:pStyle w:val="ListParagraph"/>
              <w:spacing w:after="0" w:line="240" w:lineRule="auto"/>
              <w:ind w:left="360"/>
              <w:rPr>
                <w:rFonts w:ascii="Arial" w:hAnsi="Arial" w:cs="Arial"/>
                <w:b/>
              </w:rPr>
            </w:pPr>
          </w:p>
        </w:tc>
      </w:tr>
      <w:tr w:rsidR="00D11326" w:rsidRPr="00F31E41" w14:paraId="2226DB79" w14:textId="77777777" w:rsidTr="00B24F3E">
        <w:tc>
          <w:tcPr>
            <w:tcW w:w="9640" w:type="dxa"/>
          </w:tcPr>
          <w:tbl>
            <w:tblPr>
              <w:tblpPr w:leftFromText="180" w:rightFromText="180" w:tblpY="384"/>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891"/>
              <w:gridCol w:w="4326"/>
              <w:gridCol w:w="1134"/>
            </w:tblGrid>
            <w:tr w:rsidR="00462B01" w:rsidRPr="00F31E41" w14:paraId="1BA949EF" w14:textId="77777777" w:rsidTr="00B24F3E">
              <w:trPr>
                <w:trHeight w:val="154"/>
              </w:trPr>
              <w:tc>
                <w:tcPr>
                  <w:tcW w:w="3891" w:type="dxa"/>
                  <w:shd w:val="clear" w:color="auto" w:fill="D5DCE4" w:themeFill="text2" w:themeFillTint="33"/>
                  <w:tcMar>
                    <w:top w:w="120" w:type="dxa"/>
                    <w:left w:w="120" w:type="dxa"/>
                    <w:bottom w:w="120" w:type="dxa"/>
                    <w:right w:w="120" w:type="dxa"/>
                  </w:tcMar>
                  <w:hideMark/>
                </w:tcPr>
                <w:p w14:paraId="31EB5A73"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Description: </w:t>
                  </w:r>
                  <w:r w:rsidRPr="00F31E41">
                    <w:rPr>
                      <w:rFonts w:ascii="Arial" w:hAnsi="Arial" w:cs="Arial"/>
                      <w:b/>
                      <w:color w:val="auto"/>
                      <w:lang w:eastAsia="en-AU" w:bidi="hi-IN"/>
                    </w:rPr>
                    <w:br/>
                  </w:r>
                  <w:r w:rsidRPr="00F31E41">
                    <w:rPr>
                      <w:rFonts w:ascii="Arial" w:hAnsi="Arial" w:cs="Arial"/>
                      <w:b/>
                      <w:i/>
                      <w:color w:val="auto"/>
                      <w:lang w:eastAsia="en-AU" w:bidi="hi-IN"/>
                    </w:rPr>
                    <w:t>(what is being tested)</w:t>
                  </w:r>
                </w:p>
              </w:tc>
              <w:tc>
                <w:tcPr>
                  <w:tcW w:w="4326" w:type="dxa"/>
                  <w:shd w:val="clear" w:color="auto" w:fill="D5DCE4" w:themeFill="text2" w:themeFillTint="33"/>
                  <w:tcMar>
                    <w:top w:w="120" w:type="dxa"/>
                    <w:left w:w="120" w:type="dxa"/>
                    <w:bottom w:w="120" w:type="dxa"/>
                    <w:right w:w="120" w:type="dxa"/>
                  </w:tcMar>
                  <w:hideMark/>
                </w:tcPr>
                <w:p w14:paraId="2CF9B051"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Expected response or output</w:t>
                  </w:r>
                </w:p>
              </w:tc>
              <w:tc>
                <w:tcPr>
                  <w:tcW w:w="1134" w:type="dxa"/>
                  <w:shd w:val="clear" w:color="auto" w:fill="D5DCE4" w:themeFill="text2" w:themeFillTint="33"/>
                </w:tcPr>
                <w:p w14:paraId="01EDD24B"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OK</w:t>
                  </w:r>
                </w:p>
              </w:tc>
            </w:tr>
            <w:tr w:rsidR="00462B01" w:rsidRPr="00F31E41" w14:paraId="57B97312" w14:textId="77777777" w:rsidTr="00B24F3E">
              <w:trPr>
                <w:trHeight w:val="503"/>
              </w:trPr>
              <w:tc>
                <w:tcPr>
                  <w:tcW w:w="3891" w:type="dxa"/>
                  <w:tcMar>
                    <w:top w:w="120" w:type="dxa"/>
                    <w:left w:w="120" w:type="dxa"/>
                    <w:bottom w:w="120" w:type="dxa"/>
                    <w:right w:w="120" w:type="dxa"/>
                  </w:tcMar>
                </w:tcPr>
                <w:p w14:paraId="488622A1" w14:textId="77777777" w:rsidR="00462B01" w:rsidRPr="00F31E41" w:rsidRDefault="00462B01" w:rsidP="00462B01">
                  <w:pPr>
                    <w:pStyle w:val="Bodycopy"/>
                    <w:rPr>
                      <w:rFonts w:ascii="Arial" w:hAnsi="Arial" w:cs="Arial"/>
                      <w:i/>
                      <w:color w:val="auto"/>
                      <w:lang w:eastAsia="en-AU" w:bidi="hi-IN"/>
                    </w:rPr>
                  </w:pPr>
                  <w:proofErr w:type="spellStart"/>
                  <w:r w:rsidRPr="00F31E41">
                    <w:rPr>
                      <w:rFonts w:ascii="Arial" w:hAnsi="Arial" w:cs="Arial"/>
                      <w:i/>
                      <w:color w:val="auto"/>
                      <w:lang w:eastAsia="en-AU" w:bidi="hi-IN"/>
                    </w:rPr>
                    <w:t>e.g</w:t>
                  </w:r>
                  <w:proofErr w:type="spellEnd"/>
                  <w:r w:rsidRPr="00F31E41">
                    <w:rPr>
                      <w:rFonts w:ascii="Arial" w:hAnsi="Arial" w:cs="Arial"/>
                      <w:i/>
                      <w:color w:val="auto"/>
                      <w:lang w:eastAsia="en-AU" w:bidi="hi-IN"/>
                    </w:rPr>
                    <w:t xml:space="preserve"> Add a new record for the first time</w:t>
                  </w:r>
                </w:p>
              </w:tc>
              <w:tc>
                <w:tcPr>
                  <w:tcW w:w="4326" w:type="dxa"/>
                  <w:tcMar>
                    <w:top w:w="120" w:type="dxa"/>
                    <w:left w:w="120" w:type="dxa"/>
                    <w:bottom w:w="120" w:type="dxa"/>
                    <w:right w:w="120" w:type="dxa"/>
                  </w:tcMar>
                </w:tcPr>
                <w:p w14:paraId="5CEB4BEF" w14:textId="77777777" w:rsidR="00462B01" w:rsidRPr="00F31E41" w:rsidRDefault="00462B01" w:rsidP="00462B01">
                  <w:pPr>
                    <w:pStyle w:val="Bodycopy"/>
                    <w:rPr>
                      <w:rFonts w:ascii="Arial" w:hAnsi="Arial" w:cs="Arial"/>
                      <w:i/>
                      <w:color w:val="auto"/>
                      <w:lang w:eastAsia="en-AU" w:bidi="hi-IN"/>
                    </w:rPr>
                  </w:pPr>
                  <w:r w:rsidRPr="00F31E41">
                    <w:rPr>
                      <w:rFonts w:ascii="Arial" w:hAnsi="Arial" w:cs="Arial"/>
                      <w:i/>
                      <w:color w:val="auto"/>
                      <w:lang w:eastAsia="en-AU" w:bidi="hi-IN"/>
                    </w:rPr>
                    <w:t>Text file is created; username, password and URL are add to the text file. Password is encoded.</w:t>
                  </w:r>
                </w:p>
              </w:tc>
              <w:tc>
                <w:tcPr>
                  <w:tcW w:w="1134" w:type="dxa"/>
                </w:tcPr>
                <w:p w14:paraId="49CCFAAC" w14:textId="77777777" w:rsidR="00462B01" w:rsidRPr="00F31E41" w:rsidRDefault="00462B01" w:rsidP="00462B01">
                  <w:pPr>
                    <w:pStyle w:val="Bodycopy"/>
                    <w:jc w:val="center"/>
                    <w:rPr>
                      <w:rFonts w:ascii="Arial" w:hAnsi="Arial" w:cs="Arial"/>
                      <w:i/>
                      <w:color w:val="auto"/>
                      <w:lang w:eastAsia="en-AU" w:bidi="hi-IN"/>
                    </w:rPr>
                  </w:pPr>
                  <w:r w:rsidRPr="00F31E41">
                    <w:rPr>
                      <w:rFonts w:ascii="Arial" w:hAnsi="Arial" w:cs="Arial"/>
                      <w:i/>
                      <w:color w:val="auto"/>
                      <w:lang w:eastAsia="en-AU" w:bidi="hi-IN"/>
                    </w:rPr>
                    <w:t>Yes</w:t>
                  </w:r>
                </w:p>
              </w:tc>
            </w:tr>
            <w:tr w:rsidR="00462B01" w:rsidRPr="00F31E41" w14:paraId="59E27E9D" w14:textId="77777777" w:rsidTr="00B24F3E">
              <w:trPr>
                <w:trHeight w:val="546"/>
              </w:trPr>
              <w:tc>
                <w:tcPr>
                  <w:tcW w:w="3891" w:type="dxa"/>
                  <w:tcMar>
                    <w:top w:w="120" w:type="dxa"/>
                    <w:left w:w="120" w:type="dxa"/>
                    <w:bottom w:w="120" w:type="dxa"/>
                    <w:right w:w="120" w:type="dxa"/>
                  </w:tcMar>
                </w:tcPr>
                <w:p w14:paraId="00806A89" w14:textId="77777777" w:rsidR="00462B01" w:rsidRPr="00F31E41" w:rsidRDefault="00462B01" w:rsidP="00462B01">
                  <w:pPr>
                    <w:pStyle w:val="Bodycopy"/>
                    <w:jc w:val="center"/>
                    <w:rPr>
                      <w:rFonts w:ascii="Arial" w:hAnsi="Arial" w:cs="Arial"/>
                      <w:i/>
                      <w:color w:val="auto"/>
                      <w:lang w:eastAsia="en-AU" w:bidi="hi-IN"/>
                    </w:rPr>
                  </w:pPr>
                  <w:r w:rsidRPr="00F31E41">
                    <w:rPr>
                      <w:rFonts w:ascii="Arial" w:hAnsi="Arial" w:cs="Arial"/>
                      <w:i/>
                      <w:color w:val="auto"/>
                      <w:lang w:eastAsia="en-AU" w:bidi="hi-IN"/>
                    </w:rPr>
                    <w:t>Add rows to this table as needed</w:t>
                  </w:r>
                </w:p>
              </w:tc>
              <w:tc>
                <w:tcPr>
                  <w:tcW w:w="4326" w:type="dxa"/>
                  <w:tcMar>
                    <w:top w:w="120" w:type="dxa"/>
                    <w:left w:w="120" w:type="dxa"/>
                    <w:bottom w:w="120" w:type="dxa"/>
                    <w:right w:w="120" w:type="dxa"/>
                  </w:tcMar>
                </w:tcPr>
                <w:p w14:paraId="5983B9F2" w14:textId="77777777" w:rsidR="00462B01" w:rsidRPr="00F31E41" w:rsidRDefault="00462B01" w:rsidP="00462B01">
                  <w:pPr>
                    <w:pStyle w:val="Bodycopy"/>
                    <w:rPr>
                      <w:rFonts w:ascii="Arial" w:hAnsi="Arial" w:cs="Arial"/>
                      <w:color w:val="auto"/>
                      <w:lang w:eastAsia="en-AU" w:bidi="hi-IN"/>
                    </w:rPr>
                  </w:pPr>
                </w:p>
              </w:tc>
              <w:tc>
                <w:tcPr>
                  <w:tcW w:w="1134" w:type="dxa"/>
                </w:tcPr>
                <w:p w14:paraId="2D817140" w14:textId="77777777" w:rsidR="00462B01" w:rsidRPr="00F31E41" w:rsidRDefault="00462B01" w:rsidP="00462B01">
                  <w:pPr>
                    <w:pStyle w:val="Bodycopy"/>
                    <w:rPr>
                      <w:rFonts w:ascii="Arial" w:hAnsi="Arial" w:cs="Arial"/>
                      <w:color w:val="auto"/>
                      <w:lang w:eastAsia="en-AU" w:bidi="hi-IN"/>
                    </w:rPr>
                  </w:pPr>
                </w:p>
              </w:tc>
            </w:tr>
          </w:tbl>
          <w:p w14:paraId="6120291F" w14:textId="77777777" w:rsidR="00462B01" w:rsidRPr="00F31E41" w:rsidRDefault="00462B01" w:rsidP="00462B01">
            <w:pPr>
              <w:spacing w:before="120" w:after="120"/>
              <w:rPr>
                <w:rFonts w:cs="Arial"/>
              </w:rPr>
            </w:pPr>
          </w:p>
          <w:p w14:paraId="29D66D2B" w14:textId="77777777" w:rsidR="00462B01" w:rsidRPr="00F31E41" w:rsidRDefault="00462B01" w:rsidP="00462B01">
            <w:pPr>
              <w:spacing w:before="120" w:after="120"/>
              <w:rPr>
                <w:rFonts w:cs="Arial"/>
              </w:rPr>
            </w:pPr>
          </w:p>
        </w:tc>
      </w:tr>
      <w:tr w:rsidR="00D11326" w:rsidRPr="00F31E41" w14:paraId="22D3253C" w14:textId="77777777" w:rsidTr="00B24F3E">
        <w:tc>
          <w:tcPr>
            <w:tcW w:w="9640" w:type="dxa"/>
            <w:shd w:val="clear" w:color="auto" w:fill="D9D9D9" w:themeFill="background1" w:themeFillShade="D9"/>
          </w:tcPr>
          <w:p w14:paraId="47BE640F" w14:textId="77777777" w:rsidR="00F31E41" w:rsidRPr="00F31E41" w:rsidRDefault="00F31E41" w:rsidP="00F31E41">
            <w:pPr>
              <w:pStyle w:val="Heading2"/>
              <w:rPr>
                <w:rFonts w:ascii="Arial" w:hAnsi="Arial"/>
                <w:b w:val="0"/>
                <w:bCs w:val="0"/>
                <w:iCs w:val="0"/>
                <w:sz w:val="22"/>
                <w:szCs w:val="22"/>
              </w:rPr>
            </w:pPr>
            <w:r w:rsidRPr="00F31E41">
              <w:rPr>
                <w:rFonts w:ascii="Arial" w:hAnsi="Arial"/>
                <w:sz w:val="22"/>
                <w:szCs w:val="22"/>
              </w:rPr>
              <w:t>Task 1.7 Gain feedback, review and finalise</w:t>
            </w:r>
          </w:p>
          <w:p w14:paraId="6E1168A4" w14:textId="77777777" w:rsidR="00F31E41" w:rsidRPr="00F31E41" w:rsidRDefault="00F31E41" w:rsidP="00F31E41">
            <w:pPr>
              <w:rPr>
                <w:rFonts w:cs="Arial"/>
              </w:rPr>
            </w:pPr>
            <w:r w:rsidRPr="00F31E41">
              <w:rPr>
                <w:rFonts w:cs="Arial"/>
              </w:rPr>
              <w:t xml:space="preserve">Seek feedback from your supervisor and review the code. </w:t>
            </w:r>
            <w:r w:rsidRPr="00F31E41">
              <w:rPr>
                <w:rFonts w:cs="Arial"/>
              </w:rPr>
              <w:br/>
            </w:r>
          </w:p>
          <w:p w14:paraId="2CE84993" w14:textId="77777777" w:rsidR="00F31E41" w:rsidRPr="00F31E41" w:rsidRDefault="00F31E41" w:rsidP="00F31E41">
            <w:pPr>
              <w:pStyle w:val="ListParagraph"/>
              <w:numPr>
                <w:ilvl w:val="0"/>
                <w:numId w:val="18"/>
              </w:numPr>
              <w:suppressAutoHyphens/>
              <w:spacing w:before="40" w:after="40" w:line="259" w:lineRule="auto"/>
              <w:rPr>
                <w:rFonts w:ascii="Arial" w:hAnsi="Arial" w:cs="Arial"/>
              </w:rPr>
            </w:pPr>
            <w:r w:rsidRPr="00F31E41">
              <w:rPr>
                <w:rFonts w:ascii="Arial" w:hAnsi="Arial" w:cs="Arial"/>
              </w:rPr>
              <w:t>Contact your instructor, acting as your supervisor, when your application is complete to confirm that your application meets the initial design specifications and program specifications. Document this discussion via bullet points or brief notes, make any required adjustments to the code and, obtain final verbal sign-off.</w:t>
            </w:r>
          </w:p>
          <w:p w14:paraId="665B58C1" w14:textId="77777777" w:rsidR="00F31E41" w:rsidRPr="00F31E41" w:rsidRDefault="00F31E41" w:rsidP="00F31E41">
            <w:pPr>
              <w:pStyle w:val="ListParagraph"/>
              <w:numPr>
                <w:ilvl w:val="0"/>
                <w:numId w:val="18"/>
              </w:numPr>
              <w:suppressAutoHyphens/>
              <w:spacing w:before="40" w:after="40" w:line="259" w:lineRule="auto"/>
              <w:rPr>
                <w:rFonts w:ascii="Arial" w:hAnsi="Arial" w:cs="Arial"/>
              </w:rPr>
            </w:pPr>
            <w:r w:rsidRPr="00F31E41">
              <w:rPr>
                <w:rFonts w:ascii="Arial" w:hAnsi="Arial" w:cs="Arial"/>
              </w:rPr>
              <w:t>Make one final GitHub commit and included the words "supervisor sign-off" as a comment in your .</w:t>
            </w:r>
            <w:proofErr w:type="spellStart"/>
            <w:r w:rsidRPr="00F31E41">
              <w:rPr>
                <w:rFonts w:ascii="Arial" w:hAnsi="Arial" w:cs="Arial"/>
              </w:rPr>
              <w:t>py</w:t>
            </w:r>
            <w:proofErr w:type="spellEnd"/>
            <w:r w:rsidRPr="00F31E41">
              <w:rPr>
                <w:rFonts w:ascii="Arial" w:hAnsi="Arial" w:cs="Arial"/>
              </w:rPr>
              <w:t xml:space="preserve"> file and "supervisor sign-off" in the summary field of GitHub Desktop. Ensure you have pulled all commits from the remote </w:t>
            </w:r>
            <w:proofErr w:type="spellStart"/>
            <w:r w:rsidRPr="00F31E41">
              <w:rPr>
                <w:rFonts w:ascii="Arial" w:hAnsi="Arial" w:cs="Arial"/>
              </w:rPr>
              <w:t>Github</w:t>
            </w:r>
            <w:proofErr w:type="spellEnd"/>
            <w:r w:rsidRPr="00F31E41">
              <w:rPr>
                <w:rFonts w:ascii="Arial" w:hAnsi="Arial" w:cs="Arial"/>
              </w:rPr>
              <w:t xml:space="preserve"> and compress your local GitHub repository in .zip format and, submit as part of your assessment along with this assessment document. </w:t>
            </w:r>
          </w:p>
          <w:p w14:paraId="5968C179" w14:textId="77777777" w:rsidR="00D11326" w:rsidRPr="00F31E41" w:rsidRDefault="00D11326" w:rsidP="00BD582D">
            <w:pPr>
              <w:pStyle w:val="ListParagraph"/>
              <w:spacing w:after="0" w:line="240" w:lineRule="auto"/>
              <w:ind w:left="360"/>
              <w:rPr>
                <w:rFonts w:ascii="Arial" w:hAnsi="Arial" w:cs="Arial"/>
                <w:b/>
                <w:bCs/>
              </w:rPr>
            </w:pPr>
          </w:p>
        </w:tc>
      </w:tr>
      <w:tr w:rsidR="00D11326" w:rsidRPr="00F31E41" w14:paraId="6971487F" w14:textId="77777777" w:rsidTr="00B24F3E">
        <w:tc>
          <w:tcPr>
            <w:tcW w:w="9640" w:type="dxa"/>
          </w:tcPr>
          <w:p w14:paraId="19484651" w14:textId="77777777" w:rsidR="00F31E41" w:rsidRPr="00F31E41" w:rsidRDefault="00F31E41" w:rsidP="00F31E41">
            <w:pPr>
              <w:pStyle w:val="ListParagraph"/>
              <w:suppressAutoHyphens/>
              <w:spacing w:after="0" w:line="259" w:lineRule="auto"/>
              <w:ind w:left="0"/>
              <w:rPr>
                <w:rFonts w:ascii="Arial" w:hAnsi="Arial" w:cs="Arial"/>
                <w:i/>
                <w:lang w:eastAsia="en-AU"/>
              </w:rPr>
            </w:pPr>
            <w:r w:rsidRPr="00F31E41">
              <w:rPr>
                <w:rFonts w:ascii="Arial" w:hAnsi="Arial" w:cs="Arial"/>
                <w:i/>
                <w:lang w:eastAsia="en-AU"/>
              </w:rPr>
              <w:t xml:space="preserve">Enter notes from your discussion with your supervisor confirming that </w:t>
            </w:r>
            <w:r w:rsidRPr="00F31E41">
              <w:rPr>
                <w:rFonts w:ascii="Arial" w:hAnsi="Arial" w:cs="Arial"/>
                <w:i/>
              </w:rPr>
              <w:t xml:space="preserve">your application meets the initial design specifications and program specifications. </w:t>
            </w:r>
          </w:p>
          <w:p w14:paraId="04BE4AE6" w14:textId="77777777" w:rsidR="00D11326" w:rsidRPr="00F31E41" w:rsidRDefault="00D11326" w:rsidP="00BD582D">
            <w:pPr>
              <w:spacing w:before="120" w:after="120"/>
              <w:rPr>
                <w:rFonts w:cs="Arial"/>
                <w:i/>
              </w:rPr>
            </w:pPr>
          </w:p>
          <w:p w14:paraId="134C193F" w14:textId="77777777" w:rsidR="00D11326" w:rsidRPr="00F31E41" w:rsidRDefault="00D11326" w:rsidP="00BD582D">
            <w:pPr>
              <w:spacing w:before="120" w:after="120"/>
              <w:rPr>
                <w:rFonts w:cs="Arial"/>
                <w:i/>
              </w:rPr>
            </w:pPr>
          </w:p>
        </w:tc>
      </w:tr>
      <w:tr w:rsidR="00D11326" w:rsidRPr="00F31E41" w14:paraId="18124B61" w14:textId="77777777" w:rsidTr="00B24F3E">
        <w:tc>
          <w:tcPr>
            <w:tcW w:w="9640" w:type="dxa"/>
            <w:shd w:val="clear" w:color="auto" w:fill="D9D9D9" w:themeFill="background1" w:themeFillShade="D9"/>
          </w:tcPr>
          <w:p w14:paraId="39F71C55" w14:textId="77777777" w:rsidR="00F31E41" w:rsidRPr="00F31E41" w:rsidRDefault="00F31E41" w:rsidP="00F31E41">
            <w:pPr>
              <w:spacing w:after="160"/>
              <w:rPr>
                <w:rFonts w:cs="Arial"/>
              </w:rPr>
            </w:pPr>
            <w:r w:rsidRPr="00F31E41">
              <w:rPr>
                <w:rFonts w:cs="Arial"/>
                <w:b/>
              </w:rPr>
              <w:t>Appendix A</w:t>
            </w:r>
            <w:r w:rsidRPr="00F31E41">
              <w:rPr>
                <w:rFonts w:cs="Arial"/>
              </w:rPr>
              <w:t xml:space="preserve"> – Coding Checklist</w:t>
            </w:r>
          </w:p>
          <w:p w14:paraId="5806CDCE" w14:textId="77777777" w:rsidR="00D11326" w:rsidRPr="00F31E41" w:rsidRDefault="00D11326" w:rsidP="00BD582D">
            <w:pPr>
              <w:pStyle w:val="ListParagraph"/>
              <w:spacing w:before="120" w:after="120" w:line="240" w:lineRule="auto"/>
              <w:ind w:left="360"/>
              <w:rPr>
                <w:rFonts w:ascii="Arial" w:hAnsi="Arial" w:cs="Arial"/>
                <w:b/>
              </w:rPr>
            </w:pPr>
          </w:p>
        </w:tc>
      </w:tr>
      <w:tr w:rsidR="00D11326" w:rsidRPr="00F31E41" w14:paraId="784C8C61" w14:textId="77777777" w:rsidTr="00B24F3E">
        <w:tc>
          <w:tcPr>
            <w:tcW w:w="9640" w:type="dxa"/>
          </w:tcPr>
          <w:p w14:paraId="10E27F2A" w14:textId="77777777" w:rsidR="00D11326" w:rsidRPr="00F31E41" w:rsidRDefault="00D11326" w:rsidP="00BD582D">
            <w:pPr>
              <w:pStyle w:val="ListParagraph"/>
              <w:spacing w:after="0" w:line="240" w:lineRule="auto"/>
              <w:ind w:left="360"/>
              <w:rPr>
                <w:rFonts w:ascii="Arial" w:hAnsi="Arial" w:cs="Arial"/>
                <w:b/>
                <w:bCs/>
              </w:rPr>
            </w:pPr>
          </w:p>
          <w:p w14:paraId="5C352734" w14:textId="77777777" w:rsidR="00F31E41" w:rsidRPr="00F31E41" w:rsidRDefault="00F31E41" w:rsidP="00BD582D">
            <w:pPr>
              <w:pStyle w:val="ListParagraph"/>
              <w:spacing w:after="0" w:line="240" w:lineRule="auto"/>
              <w:ind w:left="360"/>
              <w:rPr>
                <w:rFonts w:ascii="Arial" w:hAnsi="Arial" w:cs="Arial"/>
                <w:b/>
                <w:bCs/>
              </w:rPr>
            </w:pPr>
          </w:p>
          <w:tbl>
            <w:tblPr>
              <w:tblStyle w:val="TableGrid12"/>
              <w:tblW w:w="9097" w:type="dxa"/>
              <w:tblInd w:w="6" w:type="dxa"/>
              <w:tblLayout w:type="fixed"/>
              <w:tblLook w:val="01E0" w:firstRow="1" w:lastRow="1" w:firstColumn="1" w:lastColumn="1" w:noHBand="0" w:noVBand="0"/>
            </w:tblPr>
            <w:tblGrid>
              <w:gridCol w:w="7822"/>
              <w:gridCol w:w="1275"/>
            </w:tblGrid>
            <w:tr w:rsidR="00F31E41" w:rsidRPr="00F31E41" w14:paraId="3448A33A" w14:textId="77777777" w:rsidTr="00B24F3E">
              <w:tc>
                <w:tcPr>
                  <w:tcW w:w="9097" w:type="dxa"/>
                  <w:gridSpan w:val="2"/>
                  <w:shd w:val="clear" w:color="auto" w:fill="D5DCE4" w:themeFill="text2" w:themeFillTint="33"/>
                </w:tcPr>
                <w:p w14:paraId="7E2DD186" w14:textId="77777777" w:rsidR="00F31E41" w:rsidRPr="00F31E41" w:rsidRDefault="00F31E41" w:rsidP="00F31E41">
                  <w:pPr>
                    <w:spacing w:after="160" w:line="259" w:lineRule="auto"/>
                    <w:rPr>
                      <w:rFonts w:cs="Arial"/>
                      <w:b/>
                      <w:sz w:val="22"/>
                      <w:szCs w:val="22"/>
                    </w:rPr>
                  </w:pPr>
                  <w:r w:rsidRPr="00F31E41">
                    <w:rPr>
                      <w:rFonts w:cs="Arial"/>
                      <w:b/>
                      <w:sz w:val="22"/>
                      <w:szCs w:val="22"/>
                    </w:rPr>
                    <w:t>Coding Checklist</w:t>
                  </w:r>
                </w:p>
                <w:p w14:paraId="3ECC0781" w14:textId="77777777" w:rsidR="00F31E41" w:rsidRPr="00F31E41" w:rsidRDefault="00F31E41" w:rsidP="00F31E41">
                  <w:pPr>
                    <w:spacing w:after="160" w:line="259" w:lineRule="auto"/>
                    <w:rPr>
                      <w:rFonts w:cs="Arial"/>
                      <w:sz w:val="22"/>
                      <w:szCs w:val="22"/>
                    </w:rPr>
                  </w:pPr>
                  <w:r w:rsidRPr="00F31E41">
                    <w:rPr>
                      <w:rFonts w:cs="Arial"/>
                      <w:sz w:val="22"/>
                      <w:szCs w:val="22"/>
                    </w:rPr>
                    <w:t>Your code must include following criteria.</w:t>
                  </w:r>
                  <w:r w:rsidRPr="00F31E41">
                    <w:rPr>
                      <w:rFonts w:cs="Arial"/>
                      <w:sz w:val="22"/>
                      <w:szCs w:val="22"/>
                    </w:rPr>
                    <w:br/>
                  </w:r>
                  <w:r w:rsidRPr="00F31E41">
                    <w:rPr>
                      <w:rFonts w:cs="Arial"/>
                      <w:i/>
                      <w:sz w:val="22"/>
                      <w:szCs w:val="22"/>
                    </w:rPr>
                    <w:t xml:space="preserve">The checklist is given to </w:t>
                  </w:r>
                  <w:r w:rsidRPr="00F31E41">
                    <w:rPr>
                      <w:rFonts w:cs="Arial"/>
                      <w:b/>
                      <w:i/>
                      <w:sz w:val="22"/>
                      <w:szCs w:val="22"/>
                    </w:rPr>
                    <w:t>ensure</w:t>
                  </w:r>
                  <w:r w:rsidRPr="00F31E41">
                    <w:rPr>
                      <w:rFonts w:cs="Arial"/>
                      <w:i/>
                      <w:sz w:val="22"/>
                      <w:szCs w:val="22"/>
                    </w:rPr>
                    <w:t xml:space="preserve"> all aspects of the assessment are covered. Your assessor will confirm that your code includes the criteria when marking your submission</w:t>
                  </w:r>
                </w:p>
              </w:tc>
            </w:tr>
            <w:tr w:rsidR="00F31E41" w:rsidRPr="00F31E41" w14:paraId="4E9B7F49" w14:textId="77777777" w:rsidTr="00B24F3E">
              <w:tc>
                <w:tcPr>
                  <w:tcW w:w="7822" w:type="dxa"/>
                  <w:shd w:val="clear" w:color="auto" w:fill="D5DCE4" w:themeFill="text2" w:themeFillTint="33"/>
                </w:tcPr>
                <w:p w14:paraId="61AAA6DC" w14:textId="77777777" w:rsidR="00F31E41" w:rsidRPr="00F31E41" w:rsidRDefault="00F31E41" w:rsidP="00F31E41">
                  <w:pPr>
                    <w:spacing w:before="120" w:after="120"/>
                    <w:jc w:val="center"/>
                    <w:rPr>
                      <w:rFonts w:cs="Arial"/>
                      <w:sz w:val="22"/>
                      <w:szCs w:val="22"/>
                    </w:rPr>
                  </w:pPr>
                  <w:r w:rsidRPr="00F31E41">
                    <w:rPr>
                      <w:rFonts w:cs="Arial"/>
                      <w:sz w:val="22"/>
                      <w:szCs w:val="22"/>
                    </w:rPr>
                    <w:t>Criteria</w:t>
                  </w:r>
                </w:p>
              </w:tc>
              <w:tc>
                <w:tcPr>
                  <w:tcW w:w="1275" w:type="dxa"/>
                  <w:shd w:val="clear" w:color="auto" w:fill="D5DCE4" w:themeFill="text2" w:themeFillTint="33"/>
                </w:tcPr>
                <w:p w14:paraId="6AD02800" w14:textId="77777777" w:rsidR="00F31E41" w:rsidRPr="00F31E41" w:rsidRDefault="00F31E41" w:rsidP="00F31E41">
                  <w:pPr>
                    <w:jc w:val="center"/>
                    <w:rPr>
                      <w:rFonts w:cs="Arial"/>
                      <w:sz w:val="22"/>
                      <w:szCs w:val="22"/>
                    </w:rPr>
                  </w:pPr>
                  <w:r w:rsidRPr="00F31E41">
                    <w:rPr>
                      <w:rFonts w:cs="Arial"/>
                      <w:sz w:val="22"/>
                      <w:szCs w:val="22"/>
                    </w:rPr>
                    <w:t>Tick when complete</w:t>
                  </w:r>
                </w:p>
              </w:tc>
            </w:tr>
            <w:tr w:rsidR="00F31E41" w:rsidRPr="00F31E41" w14:paraId="7B2E2347" w14:textId="77777777" w:rsidTr="00B24F3E">
              <w:trPr>
                <w:trHeight w:val="604"/>
              </w:trPr>
              <w:tc>
                <w:tcPr>
                  <w:tcW w:w="7822" w:type="dxa"/>
                </w:tcPr>
                <w:p w14:paraId="3E6EF3F4" w14:textId="77777777" w:rsidR="00F31E41" w:rsidRPr="00F31E41" w:rsidRDefault="00F31E41" w:rsidP="00F31E41">
                  <w:pPr>
                    <w:rPr>
                      <w:rFonts w:cs="Arial"/>
                      <w:sz w:val="22"/>
                      <w:szCs w:val="22"/>
                    </w:rPr>
                  </w:pPr>
                  <w:r w:rsidRPr="00F31E41">
                    <w:rPr>
                      <w:rFonts w:cs="Arial"/>
                      <w:sz w:val="22"/>
                      <w:szCs w:val="22"/>
                    </w:rPr>
                    <w:lastRenderedPageBreak/>
                    <w:t>At least one of each of the following:</w:t>
                  </w:r>
                </w:p>
                <w:p w14:paraId="4191A8B7" w14:textId="77777777" w:rsidR="00F31E41" w:rsidRPr="00F31E41" w:rsidRDefault="00F31E41" w:rsidP="00F31E41">
                  <w:pPr>
                    <w:pStyle w:val="ListParagraph"/>
                    <w:numPr>
                      <w:ilvl w:val="0"/>
                      <w:numId w:val="22"/>
                    </w:numPr>
                    <w:suppressAutoHyphens/>
                    <w:spacing w:before="40" w:after="40" w:line="240" w:lineRule="auto"/>
                    <w:rPr>
                      <w:rFonts w:ascii="Arial" w:hAnsi="Arial" w:cs="Arial"/>
                      <w:sz w:val="22"/>
                      <w:szCs w:val="22"/>
                    </w:rPr>
                  </w:pPr>
                  <w:r w:rsidRPr="00F31E41">
                    <w:rPr>
                      <w:rFonts w:ascii="Arial" w:hAnsi="Arial" w:cs="Arial"/>
                      <w:sz w:val="22"/>
                      <w:szCs w:val="22"/>
                    </w:rPr>
                    <w:t>Global variable</w:t>
                  </w:r>
                </w:p>
                <w:p w14:paraId="0C023C7D" w14:textId="77777777" w:rsidR="00F31E41" w:rsidRPr="00F31E41" w:rsidRDefault="00F31E41" w:rsidP="00F31E41">
                  <w:pPr>
                    <w:pStyle w:val="ListParagraph"/>
                    <w:numPr>
                      <w:ilvl w:val="0"/>
                      <w:numId w:val="22"/>
                    </w:numPr>
                    <w:suppressAutoHyphens/>
                    <w:spacing w:before="40" w:after="40" w:line="240" w:lineRule="auto"/>
                    <w:rPr>
                      <w:rFonts w:ascii="Arial" w:hAnsi="Arial" w:cs="Arial"/>
                      <w:sz w:val="22"/>
                      <w:szCs w:val="22"/>
                    </w:rPr>
                  </w:pPr>
                  <w:r w:rsidRPr="00F31E41">
                    <w:rPr>
                      <w:rFonts w:ascii="Arial" w:hAnsi="Arial" w:cs="Arial"/>
                      <w:sz w:val="22"/>
                      <w:szCs w:val="22"/>
                    </w:rPr>
                    <w:t>Local variable</w:t>
                  </w:r>
                  <w:r w:rsidRPr="00F31E41">
                    <w:rPr>
                      <w:rFonts w:ascii="Arial" w:hAnsi="Arial" w:cs="Arial"/>
                      <w:sz w:val="22"/>
                      <w:szCs w:val="22"/>
                    </w:rPr>
                    <w:br/>
                  </w:r>
                </w:p>
              </w:tc>
              <w:tc>
                <w:tcPr>
                  <w:tcW w:w="1275" w:type="dxa"/>
                </w:tcPr>
                <w:p w14:paraId="4CD7503D" w14:textId="77777777" w:rsidR="00F31E41" w:rsidRPr="00F31E41" w:rsidRDefault="00F31E41" w:rsidP="00F31E41">
                  <w:pPr>
                    <w:rPr>
                      <w:rFonts w:cs="Arial"/>
                      <w:b/>
                      <w:color w:val="000000"/>
                      <w:sz w:val="22"/>
                      <w:szCs w:val="22"/>
                    </w:rPr>
                  </w:pPr>
                  <w:r w:rsidRPr="00F31E41">
                    <w:rPr>
                      <w:rFonts w:cs="Arial"/>
                      <w:b/>
                      <w:color w:val="000000"/>
                      <w:sz w:val="22"/>
                      <w:szCs w:val="22"/>
                    </w:rPr>
                    <w:t xml:space="preserve"> </w:t>
                  </w:r>
                </w:p>
              </w:tc>
            </w:tr>
            <w:tr w:rsidR="00F31E41" w:rsidRPr="00F31E41" w14:paraId="6BB23AED" w14:textId="77777777" w:rsidTr="00B24F3E">
              <w:trPr>
                <w:trHeight w:val="454"/>
              </w:trPr>
              <w:tc>
                <w:tcPr>
                  <w:tcW w:w="7822" w:type="dxa"/>
                </w:tcPr>
                <w:p w14:paraId="340C42F2" w14:textId="77777777" w:rsidR="00F31E41" w:rsidRPr="00F31E41" w:rsidRDefault="00F31E41" w:rsidP="00F31E41">
                  <w:pPr>
                    <w:rPr>
                      <w:rFonts w:cs="Arial"/>
                      <w:sz w:val="22"/>
                      <w:szCs w:val="22"/>
                    </w:rPr>
                  </w:pPr>
                  <w:r w:rsidRPr="00F31E41">
                    <w:rPr>
                      <w:rFonts w:cs="Arial"/>
                      <w:sz w:val="22"/>
                      <w:szCs w:val="22"/>
                    </w:rPr>
                    <w:t xml:space="preserve">At least two library functions </w:t>
                  </w:r>
                  <w:r w:rsidRPr="00F31E41">
                    <w:rPr>
                      <w:rFonts w:cs="Arial"/>
                      <w:sz w:val="22"/>
                      <w:szCs w:val="22"/>
                    </w:rPr>
                    <w:br/>
                  </w:r>
                  <w:r w:rsidRPr="00F31E41">
                    <w:rPr>
                      <w:rFonts w:cs="Arial"/>
                      <w:i/>
                      <w:sz w:val="22"/>
                      <w:szCs w:val="22"/>
                    </w:rPr>
                    <w:t>(internal or external)</w:t>
                  </w:r>
                  <w:r w:rsidRPr="00F31E41">
                    <w:rPr>
                      <w:rFonts w:cs="Arial"/>
                      <w:i/>
                      <w:sz w:val="22"/>
                      <w:szCs w:val="22"/>
                    </w:rPr>
                    <w:br/>
                  </w:r>
                </w:p>
              </w:tc>
              <w:tc>
                <w:tcPr>
                  <w:tcW w:w="1275" w:type="dxa"/>
                </w:tcPr>
                <w:p w14:paraId="557103F9" w14:textId="77777777" w:rsidR="00F31E41" w:rsidRPr="00F31E41" w:rsidRDefault="00F31E41" w:rsidP="00F31E41">
                  <w:pPr>
                    <w:rPr>
                      <w:rFonts w:cs="Arial"/>
                      <w:b/>
                      <w:color w:val="000000"/>
                      <w:sz w:val="22"/>
                      <w:szCs w:val="22"/>
                    </w:rPr>
                  </w:pPr>
                </w:p>
              </w:tc>
            </w:tr>
            <w:tr w:rsidR="00F31E41" w:rsidRPr="00F31E41" w14:paraId="7CFC20B7" w14:textId="77777777" w:rsidTr="00B24F3E">
              <w:trPr>
                <w:trHeight w:val="138"/>
              </w:trPr>
              <w:tc>
                <w:tcPr>
                  <w:tcW w:w="7822" w:type="dxa"/>
                </w:tcPr>
                <w:p w14:paraId="2F8B7D46" w14:textId="77777777" w:rsidR="00F31E41" w:rsidRPr="00F31E41" w:rsidRDefault="00F31E41" w:rsidP="00F31E41">
                  <w:pPr>
                    <w:rPr>
                      <w:rFonts w:cs="Arial"/>
                      <w:sz w:val="22"/>
                      <w:szCs w:val="22"/>
                    </w:rPr>
                  </w:pPr>
                  <w:r w:rsidRPr="00F31E41">
                    <w:rPr>
                      <w:rFonts w:cs="Arial"/>
                      <w:sz w:val="22"/>
                      <w:szCs w:val="22"/>
                    </w:rPr>
                    <w:t>At least one self-created function</w:t>
                  </w:r>
                  <w:r w:rsidRPr="00F31E41">
                    <w:rPr>
                      <w:rFonts w:cs="Arial"/>
                      <w:sz w:val="22"/>
                      <w:szCs w:val="22"/>
                    </w:rPr>
                    <w:br/>
                  </w:r>
                </w:p>
              </w:tc>
              <w:tc>
                <w:tcPr>
                  <w:tcW w:w="1275" w:type="dxa"/>
                </w:tcPr>
                <w:p w14:paraId="1551C4EB" w14:textId="77777777" w:rsidR="00F31E41" w:rsidRPr="00F31E41" w:rsidRDefault="00F31E41" w:rsidP="00F31E41">
                  <w:pPr>
                    <w:ind w:left="180"/>
                    <w:rPr>
                      <w:rFonts w:cs="Arial"/>
                      <w:b/>
                      <w:color w:val="000000"/>
                      <w:sz w:val="22"/>
                      <w:szCs w:val="22"/>
                    </w:rPr>
                  </w:pPr>
                </w:p>
              </w:tc>
            </w:tr>
            <w:tr w:rsidR="00F31E41" w:rsidRPr="00F31E41" w14:paraId="2A8512DB" w14:textId="77777777" w:rsidTr="00B24F3E">
              <w:trPr>
                <w:trHeight w:val="126"/>
              </w:trPr>
              <w:tc>
                <w:tcPr>
                  <w:tcW w:w="7822" w:type="dxa"/>
                </w:tcPr>
                <w:p w14:paraId="6F801945" w14:textId="77777777" w:rsidR="00F31E41" w:rsidRPr="00F31E41" w:rsidRDefault="00F31E41" w:rsidP="00F31E41">
                  <w:pPr>
                    <w:rPr>
                      <w:rFonts w:cs="Arial"/>
                      <w:sz w:val="22"/>
                      <w:szCs w:val="22"/>
                    </w:rPr>
                  </w:pPr>
                  <w:r w:rsidRPr="00F31E41">
                    <w:rPr>
                      <w:rFonts w:cs="Arial"/>
                      <w:sz w:val="22"/>
                      <w:szCs w:val="22"/>
                    </w:rPr>
                    <w:t>Clarifying comments</w:t>
                  </w:r>
                  <w:r w:rsidRPr="00F31E41">
                    <w:rPr>
                      <w:rFonts w:cs="Arial"/>
                      <w:sz w:val="22"/>
                      <w:szCs w:val="22"/>
                    </w:rPr>
                    <w:br/>
                  </w:r>
                </w:p>
              </w:tc>
              <w:tc>
                <w:tcPr>
                  <w:tcW w:w="1275" w:type="dxa"/>
                </w:tcPr>
                <w:p w14:paraId="20565199" w14:textId="77777777" w:rsidR="00F31E41" w:rsidRPr="00F31E41" w:rsidRDefault="00F31E41" w:rsidP="00F31E41">
                  <w:pPr>
                    <w:ind w:left="180"/>
                    <w:rPr>
                      <w:rFonts w:cs="Arial"/>
                      <w:b/>
                      <w:color w:val="000000"/>
                      <w:sz w:val="22"/>
                      <w:szCs w:val="22"/>
                    </w:rPr>
                  </w:pPr>
                </w:p>
              </w:tc>
            </w:tr>
            <w:tr w:rsidR="00F31E41" w:rsidRPr="00F31E41" w14:paraId="3B3346DF" w14:textId="77777777" w:rsidTr="00B24F3E">
              <w:trPr>
                <w:trHeight w:val="496"/>
              </w:trPr>
              <w:tc>
                <w:tcPr>
                  <w:tcW w:w="7822" w:type="dxa"/>
                </w:tcPr>
                <w:p w14:paraId="4E311ED8" w14:textId="77777777" w:rsidR="00F31E41" w:rsidRPr="00F31E41" w:rsidRDefault="00F31E41" w:rsidP="00F31E41">
                  <w:pPr>
                    <w:rPr>
                      <w:rFonts w:cs="Arial"/>
                      <w:sz w:val="22"/>
                      <w:szCs w:val="22"/>
                    </w:rPr>
                  </w:pPr>
                  <w:r w:rsidRPr="00F31E41">
                    <w:rPr>
                      <w:rFonts w:cs="Arial"/>
                      <w:sz w:val="22"/>
                      <w:szCs w:val="22"/>
                    </w:rPr>
                    <w:t xml:space="preserve">A data structure </w:t>
                  </w:r>
                  <w:r w:rsidRPr="00F31E41">
                    <w:rPr>
                      <w:rFonts w:cs="Arial"/>
                      <w:sz w:val="22"/>
                      <w:szCs w:val="22"/>
                    </w:rPr>
                    <w:br/>
                    <w:t>(</w:t>
                  </w:r>
                  <w:proofErr w:type="spellStart"/>
                  <w:r w:rsidRPr="00F31E41">
                    <w:rPr>
                      <w:rFonts w:cs="Arial"/>
                      <w:sz w:val="22"/>
                      <w:szCs w:val="22"/>
                    </w:rPr>
                    <w:t>i.e</w:t>
                  </w:r>
                  <w:proofErr w:type="spellEnd"/>
                  <w:r w:rsidRPr="00F31E41">
                    <w:rPr>
                      <w:rFonts w:cs="Arial"/>
                      <w:sz w:val="22"/>
                      <w:szCs w:val="22"/>
                    </w:rPr>
                    <w:t xml:space="preserve"> list, dictionary, tuple or set)</w:t>
                  </w:r>
                  <w:r w:rsidRPr="00F31E41">
                    <w:rPr>
                      <w:rFonts w:cs="Arial"/>
                      <w:sz w:val="22"/>
                      <w:szCs w:val="22"/>
                    </w:rPr>
                    <w:br/>
                  </w:r>
                </w:p>
              </w:tc>
              <w:tc>
                <w:tcPr>
                  <w:tcW w:w="1275" w:type="dxa"/>
                </w:tcPr>
                <w:p w14:paraId="4D7922A7" w14:textId="77777777" w:rsidR="00F31E41" w:rsidRPr="00F31E41" w:rsidRDefault="00F31E41" w:rsidP="00F31E41">
                  <w:pPr>
                    <w:ind w:left="180"/>
                    <w:rPr>
                      <w:rFonts w:cs="Arial"/>
                      <w:b/>
                      <w:color w:val="000000"/>
                      <w:sz w:val="22"/>
                      <w:szCs w:val="22"/>
                    </w:rPr>
                  </w:pPr>
                </w:p>
              </w:tc>
            </w:tr>
            <w:tr w:rsidR="00F31E41" w:rsidRPr="00F31E41" w14:paraId="7538A198" w14:textId="77777777" w:rsidTr="00B24F3E">
              <w:trPr>
                <w:trHeight w:val="176"/>
              </w:trPr>
              <w:tc>
                <w:tcPr>
                  <w:tcW w:w="7822" w:type="dxa"/>
                </w:tcPr>
                <w:p w14:paraId="3932A98F" w14:textId="77777777" w:rsidR="00F31E41" w:rsidRPr="00F31E41" w:rsidRDefault="00F31E41" w:rsidP="00F31E41">
                  <w:pPr>
                    <w:rPr>
                      <w:rFonts w:cs="Arial"/>
                      <w:sz w:val="22"/>
                      <w:szCs w:val="22"/>
                    </w:rPr>
                  </w:pPr>
                  <w:r w:rsidRPr="00F31E41">
                    <w:rPr>
                      <w:rFonts w:cs="Arial"/>
                      <w:sz w:val="22"/>
                      <w:szCs w:val="22"/>
                    </w:rPr>
                    <w:t xml:space="preserve">Manipulation of strings </w:t>
                  </w:r>
                </w:p>
              </w:tc>
              <w:tc>
                <w:tcPr>
                  <w:tcW w:w="1275" w:type="dxa"/>
                </w:tcPr>
                <w:p w14:paraId="679FB6E7" w14:textId="77777777" w:rsidR="00F31E41" w:rsidRPr="00F31E41" w:rsidRDefault="00F31E41" w:rsidP="00F31E41">
                  <w:pPr>
                    <w:ind w:left="180"/>
                    <w:rPr>
                      <w:rFonts w:cs="Arial"/>
                      <w:b/>
                      <w:color w:val="000000"/>
                      <w:sz w:val="22"/>
                      <w:szCs w:val="22"/>
                    </w:rPr>
                  </w:pPr>
                </w:p>
              </w:tc>
            </w:tr>
          </w:tbl>
          <w:p w14:paraId="189C30B8" w14:textId="77777777" w:rsidR="00F31E41" w:rsidRPr="00F31E41" w:rsidRDefault="00F31E41" w:rsidP="00BD582D">
            <w:pPr>
              <w:pStyle w:val="ListParagraph"/>
              <w:spacing w:after="0" w:line="240" w:lineRule="auto"/>
              <w:ind w:left="360"/>
              <w:rPr>
                <w:rFonts w:ascii="Arial" w:hAnsi="Arial" w:cs="Arial"/>
                <w:b/>
                <w:bCs/>
              </w:rPr>
            </w:pPr>
          </w:p>
          <w:p w14:paraId="3B05B6EB" w14:textId="77777777" w:rsidR="00F31E41" w:rsidRPr="00F31E41" w:rsidRDefault="00F31E41" w:rsidP="00BD582D">
            <w:pPr>
              <w:pStyle w:val="ListParagraph"/>
              <w:spacing w:after="0" w:line="240" w:lineRule="auto"/>
              <w:ind w:left="360"/>
              <w:rPr>
                <w:rFonts w:ascii="Arial" w:hAnsi="Arial" w:cs="Arial"/>
                <w:b/>
                <w:bCs/>
              </w:rPr>
            </w:pPr>
          </w:p>
          <w:p w14:paraId="6547386D" w14:textId="77777777" w:rsidR="00D11326" w:rsidRPr="00F31E41" w:rsidRDefault="00D11326" w:rsidP="00BD582D">
            <w:pPr>
              <w:pStyle w:val="ListParagraph"/>
              <w:spacing w:after="0" w:line="240" w:lineRule="auto"/>
              <w:ind w:left="360"/>
              <w:rPr>
                <w:rFonts w:ascii="Arial" w:hAnsi="Arial" w:cs="Arial"/>
                <w:b/>
                <w:bCs/>
              </w:rPr>
            </w:pPr>
          </w:p>
        </w:tc>
      </w:tr>
      <w:tr w:rsidR="00D11326" w:rsidRPr="00F31E41" w14:paraId="570975FC" w14:textId="77777777" w:rsidTr="00B24F3E">
        <w:tc>
          <w:tcPr>
            <w:tcW w:w="9640" w:type="dxa"/>
            <w:shd w:val="clear" w:color="auto" w:fill="D9D9D9" w:themeFill="background1" w:themeFillShade="D9"/>
          </w:tcPr>
          <w:p w14:paraId="2BB25CD3" w14:textId="77777777" w:rsidR="00F31E41" w:rsidRPr="00F31E41" w:rsidRDefault="00F31E41" w:rsidP="00F31E41">
            <w:pPr>
              <w:spacing w:after="160"/>
              <w:rPr>
                <w:rFonts w:cs="Arial"/>
                <w:b/>
              </w:rPr>
            </w:pPr>
            <w:r w:rsidRPr="00F31E41">
              <w:rPr>
                <w:rFonts w:cs="Arial"/>
                <w:b/>
              </w:rPr>
              <w:lastRenderedPageBreak/>
              <w:t>Appendix B – Provided code</w:t>
            </w:r>
          </w:p>
          <w:p w14:paraId="749FE098" w14:textId="77777777" w:rsidR="00F31E41" w:rsidRPr="00F31E41" w:rsidRDefault="00F31E41" w:rsidP="00F31E41">
            <w:pPr>
              <w:spacing w:after="160"/>
              <w:rPr>
                <w:rFonts w:cs="Arial"/>
              </w:rPr>
            </w:pPr>
            <w:r w:rsidRPr="00F31E41">
              <w:rPr>
                <w:rFonts w:cs="Arial"/>
              </w:rPr>
              <w:t>You may use the following premade code in your script</w:t>
            </w:r>
          </w:p>
          <w:p w14:paraId="34780E2C" w14:textId="77777777" w:rsidR="00F31E41" w:rsidRPr="00F31E41" w:rsidRDefault="00F31E41" w:rsidP="00F31E41">
            <w:pPr>
              <w:spacing w:after="160"/>
              <w:rPr>
                <w:rFonts w:cs="Arial"/>
              </w:rPr>
            </w:pPr>
          </w:p>
          <w:p w14:paraId="7CC477A3" w14:textId="77777777" w:rsidR="00F31E41" w:rsidRPr="00F31E41" w:rsidRDefault="00F31E41" w:rsidP="00F31E41">
            <w:pPr>
              <w:spacing w:after="160"/>
              <w:rPr>
                <w:rFonts w:cs="Arial"/>
                <w:b/>
              </w:rPr>
            </w:pPr>
            <w:r w:rsidRPr="00F31E41">
              <w:rPr>
                <w:rFonts w:cs="Arial"/>
                <w:b/>
              </w:rPr>
              <w:t>Menu system</w:t>
            </w:r>
          </w:p>
          <w:p w14:paraId="182E9743"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Give the user some context.</w:t>
            </w:r>
          </w:p>
          <w:p w14:paraId="4E6DA04F" w14:textId="77777777" w:rsidR="00F31E41" w:rsidRPr="00F31E41" w:rsidRDefault="00F31E41" w:rsidP="00F31E41">
            <w:pPr>
              <w:shd w:val="clear" w:color="auto" w:fill="1E1E1E"/>
              <w:spacing w:line="285" w:lineRule="atLeast"/>
              <w:rPr>
                <w:rFonts w:cs="Arial"/>
                <w:color w:val="D4D4D4"/>
              </w:rPr>
            </w:pP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This</w:t>
            </w:r>
            <w:proofErr w:type="spellEnd"/>
            <w:r w:rsidRPr="00F31E41">
              <w:rPr>
                <w:rFonts w:cs="Arial"/>
                <w:color w:val="CE9178"/>
              </w:rPr>
              <w:t xml:space="preserve"> program…………………………"</w:t>
            </w:r>
            <w:r w:rsidRPr="00F31E41">
              <w:rPr>
                <w:rFonts w:cs="Arial"/>
                <w:color w:val="D4D4D4"/>
              </w:rPr>
              <w:t>)</w:t>
            </w:r>
          </w:p>
          <w:p w14:paraId="5EABCEAA" w14:textId="77777777" w:rsidR="00F31E41" w:rsidRPr="00F31E41" w:rsidRDefault="00F31E41" w:rsidP="00F31E41">
            <w:pPr>
              <w:shd w:val="clear" w:color="auto" w:fill="1E1E1E"/>
              <w:spacing w:line="285" w:lineRule="atLeast"/>
              <w:rPr>
                <w:rFonts w:cs="Arial"/>
                <w:color w:val="D4D4D4"/>
              </w:rPr>
            </w:pPr>
          </w:p>
          <w:p w14:paraId="0024330B"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Set an initial value for choice other than the value for 'quit'.</w:t>
            </w:r>
          </w:p>
          <w:p w14:paraId="07C6D3F6" w14:textId="77777777" w:rsidR="00F31E41" w:rsidRPr="00F31E41" w:rsidRDefault="00F31E41" w:rsidP="00F31E41">
            <w:pPr>
              <w:shd w:val="clear" w:color="auto" w:fill="1E1E1E"/>
              <w:spacing w:line="285" w:lineRule="atLeast"/>
              <w:rPr>
                <w:rFonts w:cs="Arial"/>
                <w:color w:val="D4D4D4"/>
              </w:rPr>
            </w:pPr>
            <w:r w:rsidRPr="00F31E41">
              <w:rPr>
                <w:rFonts w:cs="Arial"/>
                <w:color w:val="9CDCFE"/>
              </w:rPr>
              <w:t>choice</w:t>
            </w:r>
            <w:r w:rsidRPr="00F31E41">
              <w:rPr>
                <w:rFonts w:cs="Arial"/>
                <w:color w:val="D4D4D4"/>
              </w:rPr>
              <w:t xml:space="preserve"> = </w:t>
            </w:r>
            <w:r w:rsidRPr="00F31E41">
              <w:rPr>
                <w:rFonts w:cs="Arial"/>
                <w:color w:val="CE9178"/>
              </w:rPr>
              <w:t>''</w:t>
            </w:r>
          </w:p>
          <w:p w14:paraId="71BE493A" w14:textId="77777777" w:rsidR="00F31E41" w:rsidRPr="00F31E41" w:rsidRDefault="00F31E41" w:rsidP="00F31E41">
            <w:pPr>
              <w:shd w:val="clear" w:color="auto" w:fill="1E1E1E"/>
              <w:spacing w:line="285" w:lineRule="atLeast"/>
              <w:rPr>
                <w:rFonts w:cs="Arial"/>
                <w:color w:val="D4D4D4"/>
              </w:rPr>
            </w:pPr>
          </w:p>
          <w:p w14:paraId="2C0C1B84"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Start a loop that runs until the user enters the value for 'quit'.</w:t>
            </w:r>
          </w:p>
          <w:p w14:paraId="67885F68" w14:textId="77777777" w:rsidR="00F31E41" w:rsidRPr="00F31E41" w:rsidRDefault="00F31E41" w:rsidP="00F31E41">
            <w:pPr>
              <w:shd w:val="clear" w:color="auto" w:fill="1E1E1E"/>
              <w:spacing w:line="285" w:lineRule="atLeast"/>
              <w:rPr>
                <w:rFonts w:cs="Arial"/>
                <w:color w:val="D4D4D4"/>
              </w:rPr>
            </w:pPr>
            <w:r w:rsidRPr="00F31E41">
              <w:rPr>
                <w:rFonts w:cs="Arial"/>
                <w:color w:val="C586C0"/>
              </w:rPr>
              <w:t>while</w:t>
            </w:r>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'q'</w:t>
            </w:r>
            <w:r w:rsidRPr="00F31E41">
              <w:rPr>
                <w:rFonts w:cs="Arial"/>
                <w:color w:val="D4D4D4"/>
              </w:rPr>
              <w:t>:</w:t>
            </w:r>
          </w:p>
          <w:p w14:paraId="75C10B6B"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6A9955"/>
              </w:rPr>
              <w:t># Give all the choices in a series of print statements.</w:t>
            </w:r>
          </w:p>
          <w:p w14:paraId="09E004A1"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\n</w:t>
            </w:r>
            <w:r w:rsidRPr="00F31E41">
              <w:rPr>
                <w:rFonts w:cs="Arial"/>
                <w:color w:val="CE9178"/>
              </w:rPr>
              <w:t>[1] Enter 1 to create an encryption key."</w:t>
            </w:r>
            <w:r w:rsidRPr="00F31E41">
              <w:rPr>
                <w:rFonts w:cs="Arial"/>
                <w:color w:val="D4D4D4"/>
              </w:rPr>
              <w:t>)</w:t>
            </w:r>
          </w:p>
          <w:p w14:paraId="721E5898"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"[2] Enter 2 to ……."</w:t>
            </w:r>
            <w:r w:rsidRPr="00F31E41">
              <w:rPr>
                <w:rFonts w:cs="Arial"/>
                <w:color w:val="D4D4D4"/>
              </w:rPr>
              <w:t>)</w:t>
            </w:r>
          </w:p>
          <w:p w14:paraId="1139C3B2"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"[3] Enter 3 to……"</w:t>
            </w:r>
            <w:r w:rsidRPr="00F31E41">
              <w:rPr>
                <w:rFonts w:cs="Arial"/>
                <w:color w:val="D4D4D4"/>
              </w:rPr>
              <w:t>)</w:t>
            </w:r>
          </w:p>
          <w:p w14:paraId="70153C88"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"[q] Enter q to quit."</w:t>
            </w:r>
            <w:r w:rsidRPr="00F31E41">
              <w:rPr>
                <w:rFonts w:cs="Arial"/>
                <w:color w:val="D4D4D4"/>
              </w:rPr>
              <w:t>)</w:t>
            </w:r>
          </w:p>
          <w:p w14:paraId="79C0286F"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
          <w:p w14:paraId="5BDC346A"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6A9955"/>
              </w:rPr>
              <w:t># Ask for the user's choice.</w:t>
            </w:r>
          </w:p>
          <w:p w14:paraId="29D3BDB8"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DCDCAA"/>
              </w:rPr>
              <w:t>input</w:t>
            </w:r>
            <w:r w:rsidRPr="00F31E41">
              <w:rPr>
                <w:rFonts w:cs="Arial"/>
                <w:color w:val="D4D4D4"/>
              </w:rPr>
              <w:t>(</w:t>
            </w:r>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Make</w:t>
            </w:r>
            <w:proofErr w:type="spellEnd"/>
            <w:r w:rsidRPr="00F31E41">
              <w:rPr>
                <w:rFonts w:cs="Arial"/>
                <w:color w:val="CE9178"/>
              </w:rPr>
              <w:t xml:space="preserve"> your choice "</w:t>
            </w:r>
            <w:r w:rsidRPr="00F31E41">
              <w:rPr>
                <w:rFonts w:cs="Arial"/>
                <w:color w:val="D4D4D4"/>
              </w:rPr>
              <w:t>)</w:t>
            </w:r>
          </w:p>
          <w:p w14:paraId="3B22154F"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
          <w:p w14:paraId="25984CE5"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6A9955"/>
              </w:rPr>
              <w:t># Respond to the user's choice.</w:t>
            </w:r>
          </w:p>
          <w:p w14:paraId="5ECAB4D2"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C586C0"/>
              </w:rPr>
              <w:t>if</w:t>
            </w:r>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'1'</w:t>
            </w:r>
            <w:r w:rsidRPr="00F31E41">
              <w:rPr>
                <w:rFonts w:cs="Arial"/>
                <w:color w:val="D4D4D4"/>
              </w:rPr>
              <w:t>:</w:t>
            </w:r>
          </w:p>
          <w:p w14:paraId="2187CF02"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Enter</w:t>
            </w:r>
            <w:proofErr w:type="spellEnd"/>
            <w:r w:rsidRPr="00F31E41">
              <w:rPr>
                <w:rFonts w:cs="Arial"/>
                <w:color w:val="CE9178"/>
              </w:rPr>
              <w:t xml:space="preserve"> a name for the encryption key</w:t>
            </w:r>
            <w:r w:rsidRPr="00F31E41">
              <w:rPr>
                <w:rFonts w:cs="Arial"/>
                <w:color w:val="D7BA7D"/>
              </w:rPr>
              <w:t>\n</w:t>
            </w:r>
            <w:r w:rsidRPr="00F31E41">
              <w:rPr>
                <w:rFonts w:cs="Arial"/>
                <w:color w:val="CE9178"/>
              </w:rPr>
              <w:t>"</w:t>
            </w:r>
            <w:r w:rsidRPr="00F31E41">
              <w:rPr>
                <w:rFonts w:cs="Arial"/>
                <w:color w:val="D4D4D4"/>
              </w:rPr>
              <w:t>)</w:t>
            </w:r>
          </w:p>
          <w:p w14:paraId="721D36B9"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spellStart"/>
            <w:r w:rsidRPr="00F31E41">
              <w:rPr>
                <w:rFonts w:cs="Arial"/>
                <w:color w:val="C586C0"/>
              </w:rPr>
              <w:t>elif</w:t>
            </w:r>
            <w:proofErr w:type="spellEnd"/>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'2'</w:t>
            </w:r>
            <w:r w:rsidRPr="00F31E41">
              <w:rPr>
                <w:rFonts w:cs="Arial"/>
                <w:color w:val="D4D4D4"/>
              </w:rPr>
              <w:t>:</w:t>
            </w:r>
          </w:p>
          <w:p w14:paraId="65C93D7B"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Enter</w:t>
            </w:r>
            <w:proofErr w:type="spellEnd"/>
            <w:r w:rsidRPr="00F31E41">
              <w:rPr>
                <w:rFonts w:cs="Arial"/>
                <w:color w:val="CE9178"/>
              </w:rPr>
              <w:t xml:space="preserve"> …….</w:t>
            </w:r>
            <w:r w:rsidRPr="00F31E41">
              <w:rPr>
                <w:rFonts w:cs="Arial"/>
                <w:color w:val="D7BA7D"/>
              </w:rPr>
              <w:t>\n</w:t>
            </w:r>
            <w:r w:rsidRPr="00F31E41">
              <w:rPr>
                <w:rFonts w:cs="Arial"/>
                <w:color w:val="CE9178"/>
              </w:rPr>
              <w:t>"</w:t>
            </w:r>
            <w:r w:rsidRPr="00F31E41">
              <w:rPr>
                <w:rFonts w:cs="Arial"/>
                <w:color w:val="D4D4D4"/>
              </w:rPr>
              <w:t>)</w:t>
            </w:r>
          </w:p>
          <w:p w14:paraId="744895A3"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spellStart"/>
            <w:r w:rsidRPr="00F31E41">
              <w:rPr>
                <w:rFonts w:cs="Arial"/>
                <w:color w:val="C586C0"/>
              </w:rPr>
              <w:t>elif</w:t>
            </w:r>
            <w:proofErr w:type="spellEnd"/>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'3'</w:t>
            </w:r>
            <w:r w:rsidRPr="00F31E41">
              <w:rPr>
                <w:rFonts w:cs="Arial"/>
                <w:color w:val="D4D4D4"/>
              </w:rPr>
              <w:t>:</w:t>
            </w:r>
          </w:p>
          <w:p w14:paraId="1FA17505"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Enter</w:t>
            </w:r>
            <w:proofErr w:type="spellEnd"/>
            <w:r w:rsidRPr="00F31E41">
              <w:rPr>
                <w:rFonts w:cs="Arial"/>
                <w:color w:val="CE9178"/>
              </w:rPr>
              <w:t xml:space="preserve"> ……</w:t>
            </w:r>
            <w:r w:rsidRPr="00F31E41">
              <w:rPr>
                <w:rFonts w:cs="Arial"/>
                <w:color w:val="D7BA7D"/>
              </w:rPr>
              <w:t>\n</w:t>
            </w:r>
            <w:r w:rsidRPr="00F31E41">
              <w:rPr>
                <w:rFonts w:cs="Arial"/>
                <w:color w:val="CE9178"/>
              </w:rPr>
              <w:t>"</w:t>
            </w:r>
            <w:r w:rsidRPr="00F31E41">
              <w:rPr>
                <w:rFonts w:cs="Arial"/>
                <w:color w:val="D4D4D4"/>
              </w:rPr>
              <w:t>)</w:t>
            </w:r>
          </w:p>
          <w:p w14:paraId="1012FC63"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spellStart"/>
            <w:r w:rsidRPr="00F31E41">
              <w:rPr>
                <w:rFonts w:cs="Arial"/>
                <w:color w:val="C586C0"/>
              </w:rPr>
              <w:t>elif</w:t>
            </w:r>
            <w:proofErr w:type="spellEnd"/>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'q'</w:t>
            </w:r>
            <w:r w:rsidRPr="00F31E41">
              <w:rPr>
                <w:rFonts w:cs="Arial"/>
                <w:color w:val="D4D4D4"/>
              </w:rPr>
              <w:t>:</w:t>
            </w:r>
          </w:p>
          <w:p w14:paraId="436924F3"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Exiting</w:t>
            </w:r>
            <w:proofErr w:type="spellEnd"/>
            <w:r w:rsidRPr="00F31E41">
              <w:rPr>
                <w:rFonts w:cs="Arial"/>
                <w:color w:val="CE9178"/>
              </w:rPr>
              <w:t xml:space="preserve"> the menu</w:t>
            </w:r>
            <w:r w:rsidRPr="00F31E41">
              <w:rPr>
                <w:rFonts w:cs="Arial"/>
                <w:color w:val="D7BA7D"/>
              </w:rPr>
              <w:t>\n</w:t>
            </w:r>
            <w:r w:rsidRPr="00F31E41">
              <w:rPr>
                <w:rFonts w:cs="Arial"/>
                <w:color w:val="CE9178"/>
              </w:rPr>
              <w:t>"</w:t>
            </w:r>
            <w:r w:rsidRPr="00F31E41">
              <w:rPr>
                <w:rFonts w:cs="Arial"/>
                <w:color w:val="D4D4D4"/>
              </w:rPr>
              <w:t>)</w:t>
            </w:r>
          </w:p>
          <w:p w14:paraId="33BB66F4"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C586C0"/>
              </w:rPr>
              <w:t>else</w:t>
            </w:r>
            <w:r w:rsidRPr="00F31E41">
              <w:rPr>
                <w:rFonts w:cs="Arial"/>
                <w:color w:val="D4D4D4"/>
              </w:rPr>
              <w:t>:</w:t>
            </w:r>
          </w:p>
          <w:p w14:paraId="37696EF7"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lastRenderedPageBreak/>
              <w:t xml:space="preserve">        </w:t>
            </w: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Invalid</w:t>
            </w:r>
            <w:proofErr w:type="spellEnd"/>
            <w:r w:rsidRPr="00F31E41">
              <w:rPr>
                <w:rFonts w:cs="Arial"/>
                <w:color w:val="CE9178"/>
              </w:rPr>
              <w:t xml:space="preserve"> option, please try again.</w:t>
            </w:r>
            <w:r w:rsidRPr="00F31E41">
              <w:rPr>
                <w:rFonts w:cs="Arial"/>
                <w:color w:val="D7BA7D"/>
              </w:rPr>
              <w:t>\n</w:t>
            </w:r>
            <w:r w:rsidRPr="00F31E41">
              <w:rPr>
                <w:rFonts w:cs="Arial"/>
                <w:color w:val="CE9178"/>
              </w:rPr>
              <w:t>"</w:t>
            </w:r>
            <w:r w:rsidRPr="00F31E41">
              <w:rPr>
                <w:rFonts w:cs="Arial"/>
                <w:color w:val="D4D4D4"/>
              </w:rPr>
              <w:t>)</w:t>
            </w:r>
          </w:p>
          <w:p w14:paraId="62D2C8C7"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
          <w:p w14:paraId="4B6D6C55"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Print a message that we are all finished.</w:t>
            </w:r>
          </w:p>
          <w:p w14:paraId="3FE1E440" w14:textId="77777777" w:rsidR="00F31E41" w:rsidRPr="00F31E41" w:rsidRDefault="00F31E41" w:rsidP="00F31E41">
            <w:pPr>
              <w:shd w:val="clear" w:color="auto" w:fill="1E1E1E"/>
              <w:spacing w:line="285" w:lineRule="atLeast"/>
              <w:rPr>
                <w:rFonts w:cs="Arial"/>
                <w:color w:val="D4D4D4"/>
              </w:rPr>
            </w:pPr>
            <w:r w:rsidRPr="00F31E41">
              <w:rPr>
                <w:rFonts w:cs="Arial"/>
                <w:color w:val="DCDCAA"/>
              </w:rPr>
              <w:t>print</w:t>
            </w:r>
            <w:r w:rsidRPr="00F31E41">
              <w:rPr>
                <w:rFonts w:cs="Arial"/>
                <w:color w:val="D4D4D4"/>
              </w:rPr>
              <w:t>(</w:t>
            </w:r>
            <w:r w:rsidRPr="00F31E41">
              <w:rPr>
                <w:rFonts w:cs="Arial"/>
                <w:color w:val="CE9178"/>
              </w:rPr>
              <w:t>"Program exit."</w:t>
            </w:r>
            <w:r w:rsidRPr="00F31E41">
              <w:rPr>
                <w:rFonts w:cs="Arial"/>
                <w:color w:val="D4D4D4"/>
              </w:rPr>
              <w:t>)</w:t>
            </w:r>
          </w:p>
          <w:p w14:paraId="57FE5041" w14:textId="77777777" w:rsidR="00F31E41" w:rsidRPr="00F31E41" w:rsidRDefault="00F31E41" w:rsidP="00F31E41">
            <w:pPr>
              <w:spacing w:after="160"/>
              <w:rPr>
                <w:rFonts w:cs="Arial"/>
              </w:rPr>
            </w:pPr>
          </w:p>
          <w:p w14:paraId="5259A1C2" w14:textId="77777777" w:rsidR="00F31E41" w:rsidRPr="00F31E41" w:rsidRDefault="00F31E41" w:rsidP="00F31E41">
            <w:pPr>
              <w:spacing w:after="160"/>
              <w:rPr>
                <w:rFonts w:cs="Arial"/>
                <w:b/>
              </w:rPr>
            </w:pPr>
            <w:r w:rsidRPr="00F31E41">
              <w:rPr>
                <w:rFonts w:cs="Arial"/>
                <w:b/>
              </w:rPr>
              <w:t>ROT3 encryption</w:t>
            </w:r>
          </w:p>
          <w:p w14:paraId="539F68A4" w14:textId="77777777" w:rsidR="00F31E41" w:rsidRPr="00F31E41" w:rsidRDefault="00F31E41" w:rsidP="00F31E41">
            <w:pPr>
              <w:shd w:val="clear" w:color="auto" w:fill="1E1E1E"/>
              <w:spacing w:line="285" w:lineRule="atLeast"/>
              <w:rPr>
                <w:rFonts w:cs="Arial"/>
                <w:color w:val="D4D4D4"/>
              </w:rPr>
            </w:pPr>
            <w:proofErr w:type="spellStart"/>
            <w:r w:rsidRPr="00F31E41">
              <w:rPr>
                <w:rFonts w:cs="Arial"/>
                <w:color w:val="9CDCFE"/>
              </w:rPr>
              <w:t>clearText</w:t>
            </w:r>
            <w:proofErr w:type="spellEnd"/>
            <w:r w:rsidRPr="00F31E41">
              <w:rPr>
                <w:rFonts w:cs="Arial"/>
                <w:color w:val="D4D4D4"/>
              </w:rPr>
              <w:t xml:space="preserve"> = </w:t>
            </w:r>
            <w:r w:rsidRPr="00F31E41">
              <w:rPr>
                <w:rFonts w:cs="Arial"/>
                <w:color w:val="CE9178"/>
              </w:rPr>
              <w:t>"</w:t>
            </w:r>
            <w:proofErr w:type="spellStart"/>
            <w:r w:rsidRPr="00F31E41">
              <w:rPr>
                <w:rFonts w:cs="Arial"/>
                <w:color w:val="CE9178"/>
              </w:rPr>
              <w:t>myPassword</w:t>
            </w:r>
            <w:proofErr w:type="spellEnd"/>
            <w:r w:rsidRPr="00F31E41">
              <w:rPr>
                <w:rFonts w:cs="Arial"/>
                <w:color w:val="CE9178"/>
              </w:rPr>
              <w:t>"</w:t>
            </w:r>
          </w:p>
          <w:p w14:paraId="257E3B43" w14:textId="77777777" w:rsidR="00F31E41" w:rsidRPr="00F31E41" w:rsidRDefault="00F31E41" w:rsidP="00F31E41">
            <w:pPr>
              <w:shd w:val="clear" w:color="auto" w:fill="1E1E1E"/>
              <w:spacing w:line="285" w:lineRule="atLeast"/>
              <w:rPr>
                <w:rFonts w:cs="Arial"/>
                <w:color w:val="D4D4D4"/>
              </w:rPr>
            </w:pPr>
            <w:r w:rsidRPr="00F31E41">
              <w:rPr>
                <w:rFonts w:cs="Arial"/>
                <w:color w:val="9CDCFE"/>
              </w:rPr>
              <w:t>charSet</w:t>
            </w:r>
            <w:r w:rsidRPr="00F31E41">
              <w:rPr>
                <w:rFonts w:cs="Arial"/>
                <w:color w:val="D4D4D4"/>
              </w:rPr>
              <w:t>=</w:t>
            </w:r>
            <w:r w:rsidRPr="00F31E41">
              <w:rPr>
                <w:rFonts w:cs="Arial"/>
                <w:color w:val="CE9178"/>
              </w:rPr>
              <w:t>"0123456789ABCDEFGHIJKLMNOPQRSTUVWXYZabcdefghijklmnopqrstuvwxyz`~!@#$%^&amp;*()_-=|\}]{[</w:t>
            </w:r>
            <w:r w:rsidRPr="00F31E41">
              <w:rPr>
                <w:rFonts w:cs="Arial"/>
                <w:color w:val="D7BA7D"/>
              </w:rPr>
              <w:t>\"</w:t>
            </w:r>
            <w:r w:rsidRPr="00F31E41">
              <w:rPr>
                <w:rFonts w:cs="Arial"/>
                <w:color w:val="CE9178"/>
              </w:rPr>
              <w:t>':;?/&gt;.&lt;, "</w:t>
            </w:r>
          </w:p>
          <w:p w14:paraId="76B45174" w14:textId="77777777" w:rsidR="00F31E41" w:rsidRPr="00F31E41" w:rsidRDefault="00F31E41" w:rsidP="00F31E41">
            <w:pPr>
              <w:shd w:val="clear" w:color="auto" w:fill="1E1E1E"/>
              <w:spacing w:line="285" w:lineRule="atLeast"/>
              <w:rPr>
                <w:rFonts w:cs="Arial"/>
                <w:color w:val="D4D4D4"/>
              </w:rPr>
            </w:pPr>
            <w:proofErr w:type="spellStart"/>
            <w:r w:rsidRPr="00F31E41">
              <w:rPr>
                <w:rFonts w:cs="Arial"/>
                <w:color w:val="9CDCFE"/>
              </w:rPr>
              <w:t>encText</w:t>
            </w:r>
            <w:proofErr w:type="spellEnd"/>
            <w:r w:rsidRPr="00F31E41">
              <w:rPr>
                <w:rFonts w:cs="Arial"/>
                <w:color w:val="D4D4D4"/>
              </w:rPr>
              <w:t xml:space="preserve"> = </w:t>
            </w:r>
            <w:r w:rsidRPr="00F31E41">
              <w:rPr>
                <w:rFonts w:cs="Arial"/>
                <w:color w:val="CE9178"/>
              </w:rPr>
              <w:t>""</w:t>
            </w:r>
            <w:r w:rsidRPr="00F31E41">
              <w:rPr>
                <w:rFonts w:cs="Arial"/>
                <w:color w:val="D4D4D4"/>
              </w:rPr>
              <w:t>.</w:t>
            </w:r>
            <w:r w:rsidRPr="00F31E41">
              <w:rPr>
                <w:rFonts w:cs="Arial"/>
                <w:color w:val="DCDCAA"/>
              </w:rPr>
              <w:t>join</w:t>
            </w:r>
            <w:r w:rsidRPr="00F31E41">
              <w:rPr>
                <w:rFonts w:cs="Arial"/>
                <w:color w:val="D4D4D4"/>
              </w:rPr>
              <w:t>([</w:t>
            </w:r>
            <w:proofErr w:type="spellStart"/>
            <w:r w:rsidRPr="00F31E41">
              <w:rPr>
                <w:rFonts w:cs="Arial"/>
                <w:color w:val="9CDCFE"/>
              </w:rPr>
              <w:t>charSet</w:t>
            </w:r>
            <w:proofErr w:type="spellEnd"/>
            <w:r w:rsidRPr="00F31E41">
              <w:rPr>
                <w:rFonts w:cs="Arial"/>
                <w:color w:val="D4D4D4"/>
              </w:rPr>
              <w:t>[(</w:t>
            </w:r>
            <w:proofErr w:type="spellStart"/>
            <w:r w:rsidRPr="00F31E41">
              <w:rPr>
                <w:rFonts w:cs="Arial"/>
                <w:color w:val="9CDCFE"/>
              </w:rPr>
              <w:t>charSet</w:t>
            </w:r>
            <w:r w:rsidRPr="00F31E41">
              <w:rPr>
                <w:rFonts w:cs="Arial"/>
                <w:color w:val="D4D4D4"/>
              </w:rPr>
              <w:t>.</w:t>
            </w:r>
            <w:r w:rsidRPr="00F31E41">
              <w:rPr>
                <w:rFonts w:cs="Arial"/>
                <w:color w:val="DCDCAA"/>
              </w:rPr>
              <w:t>find</w:t>
            </w:r>
            <w:proofErr w:type="spellEnd"/>
            <w:r w:rsidRPr="00F31E41">
              <w:rPr>
                <w:rFonts w:cs="Arial"/>
                <w:color w:val="D4D4D4"/>
              </w:rPr>
              <w:t>(</w:t>
            </w:r>
            <w:r w:rsidRPr="00F31E41">
              <w:rPr>
                <w:rFonts w:cs="Arial"/>
                <w:color w:val="9CDCFE"/>
              </w:rPr>
              <w:t>c</w:t>
            </w:r>
            <w:r w:rsidRPr="00F31E41">
              <w:rPr>
                <w:rFonts w:cs="Arial"/>
                <w:color w:val="D4D4D4"/>
              </w:rPr>
              <w:t>)+</w:t>
            </w:r>
            <w:r w:rsidRPr="00F31E41">
              <w:rPr>
                <w:rFonts w:cs="Arial"/>
                <w:color w:val="B5CEA8"/>
              </w:rPr>
              <w:t>3</w:t>
            </w:r>
            <w:r w:rsidRPr="00F31E41">
              <w:rPr>
                <w:rFonts w:cs="Arial"/>
                <w:color w:val="D4D4D4"/>
              </w:rPr>
              <w:t>)%</w:t>
            </w:r>
            <w:r w:rsidRPr="00F31E41">
              <w:rPr>
                <w:rFonts w:cs="Arial"/>
                <w:color w:val="B5CEA8"/>
              </w:rPr>
              <w:t>95</w:t>
            </w:r>
            <w:r w:rsidRPr="00F31E41">
              <w:rPr>
                <w:rFonts w:cs="Arial"/>
                <w:color w:val="D4D4D4"/>
              </w:rPr>
              <w:t xml:space="preserve">] </w:t>
            </w:r>
            <w:r w:rsidRPr="00F31E41">
              <w:rPr>
                <w:rFonts w:cs="Arial"/>
                <w:color w:val="C586C0"/>
              </w:rPr>
              <w:t>for</w:t>
            </w:r>
            <w:r w:rsidRPr="00F31E41">
              <w:rPr>
                <w:rFonts w:cs="Arial"/>
                <w:color w:val="D4D4D4"/>
              </w:rPr>
              <w:t xml:space="preserve"> </w:t>
            </w:r>
            <w:r w:rsidRPr="00F31E41">
              <w:rPr>
                <w:rFonts w:cs="Arial"/>
                <w:color w:val="9CDCFE"/>
              </w:rPr>
              <w:t>c</w:t>
            </w:r>
            <w:r w:rsidRPr="00F31E41">
              <w:rPr>
                <w:rFonts w:cs="Arial"/>
                <w:color w:val="D4D4D4"/>
              </w:rPr>
              <w:t xml:space="preserve"> </w:t>
            </w:r>
            <w:r w:rsidRPr="00F31E41">
              <w:rPr>
                <w:rFonts w:cs="Arial"/>
                <w:color w:val="C586C0"/>
              </w:rPr>
              <w:t>in</w:t>
            </w:r>
            <w:r w:rsidRPr="00F31E41">
              <w:rPr>
                <w:rFonts w:cs="Arial"/>
                <w:color w:val="D4D4D4"/>
              </w:rPr>
              <w:t xml:space="preserve"> </w:t>
            </w:r>
            <w:proofErr w:type="spellStart"/>
            <w:r w:rsidRPr="00F31E41">
              <w:rPr>
                <w:rFonts w:cs="Arial"/>
                <w:color w:val="9CDCFE"/>
              </w:rPr>
              <w:t>clearText</w:t>
            </w:r>
            <w:proofErr w:type="spellEnd"/>
            <w:r w:rsidRPr="00F31E41">
              <w:rPr>
                <w:rFonts w:cs="Arial"/>
                <w:color w:val="D4D4D4"/>
              </w:rPr>
              <w:t>])</w:t>
            </w:r>
          </w:p>
          <w:p w14:paraId="7EA5C05B" w14:textId="77777777" w:rsidR="00F31E41" w:rsidRPr="00F31E41" w:rsidRDefault="00F31E41" w:rsidP="00F31E41">
            <w:pPr>
              <w:shd w:val="clear" w:color="auto" w:fill="1E1E1E"/>
              <w:spacing w:line="285" w:lineRule="atLeast"/>
              <w:rPr>
                <w:rFonts w:cs="Arial"/>
                <w:color w:val="D4D4D4"/>
              </w:rPr>
            </w:pPr>
            <w:r w:rsidRPr="00F31E41">
              <w:rPr>
                <w:rFonts w:cs="Arial"/>
                <w:color w:val="DCDCAA"/>
              </w:rPr>
              <w:t>print</w:t>
            </w:r>
            <w:r w:rsidRPr="00F31E41">
              <w:rPr>
                <w:rFonts w:cs="Arial"/>
                <w:color w:val="D4D4D4"/>
              </w:rPr>
              <w:t>(</w:t>
            </w:r>
            <w:proofErr w:type="spellStart"/>
            <w:r w:rsidRPr="00F31E41">
              <w:rPr>
                <w:rFonts w:cs="Arial"/>
                <w:color w:val="9CDCFE"/>
              </w:rPr>
              <w:t>encText</w:t>
            </w:r>
            <w:proofErr w:type="spellEnd"/>
            <w:r w:rsidRPr="00F31E41">
              <w:rPr>
                <w:rFonts w:cs="Arial"/>
                <w:color w:val="D4D4D4"/>
              </w:rPr>
              <w:t>)</w:t>
            </w:r>
          </w:p>
          <w:p w14:paraId="37D14E95" w14:textId="77777777" w:rsidR="00F31E41" w:rsidRPr="00F31E41" w:rsidRDefault="00F31E41" w:rsidP="00F31E41">
            <w:pPr>
              <w:spacing w:after="160"/>
              <w:rPr>
                <w:rFonts w:cs="Arial"/>
              </w:rPr>
            </w:pPr>
          </w:p>
          <w:p w14:paraId="73C076C7" w14:textId="77777777" w:rsidR="00F31E41" w:rsidRPr="00F31E41" w:rsidRDefault="00F31E41" w:rsidP="00F31E41">
            <w:pPr>
              <w:spacing w:after="160"/>
              <w:rPr>
                <w:rFonts w:cs="Arial"/>
              </w:rPr>
            </w:pPr>
          </w:p>
          <w:p w14:paraId="3999A987" w14:textId="77777777" w:rsidR="00D11326" w:rsidRPr="00F31E41" w:rsidRDefault="00D11326" w:rsidP="00BD582D">
            <w:pPr>
              <w:ind w:left="360" w:right="-16"/>
              <w:rPr>
                <w:rFonts w:cs="Arial"/>
                <w:b/>
                <w:bCs/>
              </w:rPr>
            </w:pPr>
          </w:p>
        </w:tc>
      </w:tr>
    </w:tbl>
    <w:p w14:paraId="21002B80" w14:textId="77777777" w:rsidR="00FE59B7" w:rsidRPr="00F31E41" w:rsidRDefault="00FE59B7" w:rsidP="00FE59B7">
      <w:pPr>
        <w:tabs>
          <w:tab w:val="left" w:pos="709"/>
        </w:tabs>
        <w:contextualSpacing/>
        <w:rPr>
          <w:rFonts w:cs="Arial"/>
          <w:b/>
        </w:rPr>
      </w:pPr>
    </w:p>
    <w:sectPr w:rsidR="00FE59B7" w:rsidRPr="00F31E41" w:rsidSect="00B243DF">
      <w:headerReference w:type="even" r:id="rId7"/>
      <w:headerReference w:type="default" r:id="rId8"/>
      <w:footerReference w:type="even" r:id="rId9"/>
      <w:footerReference w:type="default" r:id="rId10"/>
      <w:headerReference w:type="first" r:id="rId11"/>
      <w:footerReference w:type="first" r:id="rId12"/>
      <w:pgSz w:w="11906" w:h="16838"/>
      <w:pgMar w:top="105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02B4" w14:textId="77777777" w:rsidR="007E4CFD" w:rsidRDefault="007E4CFD" w:rsidP="006B2EA1">
      <w:pPr>
        <w:spacing w:line="240" w:lineRule="auto"/>
      </w:pPr>
      <w:r>
        <w:separator/>
      </w:r>
    </w:p>
  </w:endnote>
  <w:endnote w:type="continuationSeparator" w:id="0">
    <w:p w14:paraId="45994AB7" w14:textId="77777777" w:rsidR="007E4CFD" w:rsidRDefault="007E4CFD" w:rsidP="006B2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70223" w14:textId="77777777" w:rsidR="0033657D" w:rsidRDefault="00336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990281"/>
      <w:docPartObj>
        <w:docPartGallery w:val="Page Numbers (Bottom of Page)"/>
        <w:docPartUnique/>
      </w:docPartObj>
    </w:sdtPr>
    <w:sdtContent>
      <w:sdt>
        <w:sdtPr>
          <w:rPr>
            <w:highlight w:val="cyan"/>
          </w:rPr>
          <w:id w:val="-1769616900"/>
          <w:docPartObj>
            <w:docPartGallery w:val="Page Numbers (Top of Page)"/>
            <w:docPartUnique/>
          </w:docPartObj>
        </w:sdtPr>
        <w:sdtEndPr>
          <w:rPr>
            <w:highlight w:val="none"/>
          </w:rPr>
        </w:sdtEndPr>
        <w:sdtContent>
          <w:p w14:paraId="4FBBEC0D" w14:textId="77777777" w:rsidR="006B2EA1" w:rsidRPr="0033657D" w:rsidRDefault="0033657D" w:rsidP="0033657D">
            <w:pPr>
              <w:pStyle w:val="Footer"/>
              <w:rPr>
                <w:rFonts w:asciiTheme="minorHAnsi" w:hAnsiTheme="minorHAnsi" w:cstheme="minorHAnsi"/>
                <w:sz w:val="16"/>
                <w:szCs w:val="16"/>
              </w:rPr>
            </w:pPr>
            <w:r w:rsidRPr="006370A0">
              <w:rPr>
                <w:sz w:val="16"/>
              </w:rPr>
              <w:t>[ICT30120] [ICT</w:t>
            </w:r>
            <w:r>
              <w:rPr>
                <w:sz w:val="16"/>
              </w:rPr>
              <w:t>PRG302</w:t>
            </w:r>
            <w:r w:rsidRPr="006370A0">
              <w:rPr>
                <w:sz w:val="16"/>
              </w:rPr>
              <w:t xml:space="preserve">] [ASSESSMENT TASK </w:t>
            </w:r>
            <w:r w:rsidR="004D4D8D">
              <w:rPr>
                <w:sz w:val="16"/>
              </w:rPr>
              <w:t>2</w:t>
            </w:r>
            <w:r>
              <w:rPr>
                <w:sz w:val="16"/>
              </w:rPr>
              <w:t xml:space="preserve">] </w:t>
            </w:r>
            <w:r w:rsidRPr="006370A0">
              <w:rPr>
                <w:sz w:val="16"/>
              </w:rPr>
              <w:t>[V1</w:t>
            </w:r>
            <w:r>
              <w:rPr>
                <w:sz w:val="16"/>
              </w:rPr>
              <w:t>-</w:t>
            </w:r>
            <w:r w:rsidR="00313A0F">
              <w:rPr>
                <w:sz w:val="16"/>
              </w:rPr>
              <w:t>9</w:t>
            </w:r>
            <w:r w:rsidRPr="006370A0">
              <w:rPr>
                <w:sz w:val="16"/>
              </w:rPr>
              <w:t>] [</w:t>
            </w:r>
            <w:r w:rsidR="002550B7">
              <w:rPr>
                <w:sz w:val="16"/>
              </w:rPr>
              <w:t>FEB</w:t>
            </w:r>
            <w:r w:rsidRPr="006370A0">
              <w:rPr>
                <w:sz w:val="16"/>
              </w:rPr>
              <w:t>] [2</w:t>
            </w:r>
            <w:r w:rsidR="004D4D8D">
              <w:rPr>
                <w:sz w:val="16"/>
              </w:rPr>
              <w:t>2</w:t>
            </w:r>
            <w:r w:rsidRPr="006370A0">
              <w:rPr>
                <w:sz w:val="16"/>
              </w:rPr>
              <w:t>]</w:t>
            </w:r>
            <w:r>
              <w:rPr>
                <w:rFonts w:asciiTheme="minorHAnsi" w:hAnsiTheme="minorHAnsi" w:cstheme="minorHAnsi"/>
                <w:sz w:val="16"/>
                <w:szCs w:val="16"/>
              </w:rPr>
              <w:t xml:space="preserve"> </w:t>
            </w:r>
            <w:r w:rsidR="005D038A">
              <w:rPr>
                <w:sz w:val="16"/>
              </w:rPr>
              <w:tab/>
            </w:r>
            <w:r w:rsidR="006B2EA1" w:rsidRPr="006B2EA1">
              <w:rPr>
                <w:sz w:val="16"/>
                <w:szCs w:val="16"/>
              </w:rPr>
              <w:t xml:space="preserve">Page </w:t>
            </w:r>
            <w:r w:rsidR="006B2EA1" w:rsidRPr="006B2EA1">
              <w:rPr>
                <w:b/>
                <w:bCs/>
                <w:sz w:val="16"/>
                <w:szCs w:val="16"/>
              </w:rPr>
              <w:fldChar w:fldCharType="begin"/>
            </w:r>
            <w:r w:rsidR="006B2EA1" w:rsidRPr="006B2EA1">
              <w:rPr>
                <w:b/>
                <w:bCs/>
                <w:sz w:val="16"/>
                <w:szCs w:val="16"/>
              </w:rPr>
              <w:instrText xml:space="preserve"> PAGE </w:instrText>
            </w:r>
            <w:r w:rsidR="006B2EA1" w:rsidRPr="006B2EA1">
              <w:rPr>
                <w:b/>
                <w:bCs/>
                <w:sz w:val="16"/>
                <w:szCs w:val="16"/>
              </w:rPr>
              <w:fldChar w:fldCharType="separate"/>
            </w:r>
            <w:r w:rsidR="008D6118">
              <w:rPr>
                <w:b/>
                <w:bCs/>
                <w:noProof/>
                <w:sz w:val="16"/>
                <w:szCs w:val="16"/>
              </w:rPr>
              <w:t>2</w:t>
            </w:r>
            <w:r w:rsidR="006B2EA1" w:rsidRPr="006B2EA1">
              <w:rPr>
                <w:b/>
                <w:bCs/>
                <w:sz w:val="16"/>
                <w:szCs w:val="16"/>
              </w:rPr>
              <w:fldChar w:fldCharType="end"/>
            </w:r>
            <w:r w:rsidR="006B2EA1" w:rsidRPr="006B2EA1">
              <w:rPr>
                <w:sz w:val="16"/>
                <w:szCs w:val="16"/>
              </w:rPr>
              <w:t xml:space="preserve"> of </w:t>
            </w:r>
            <w:r w:rsidR="006B2EA1" w:rsidRPr="006B2EA1">
              <w:rPr>
                <w:b/>
                <w:bCs/>
                <w:sz w:val="16"/>
                <w:szCs w:val="16"/>
              </w:rPr>
              <w:fldChar w:fldCharType="begin"/>
            </w:r>
            <w:r w:rsidR="006B2EA1" w:rsidRPr="006B2EA1">
              <w:rPr>
                <w:b/>
                <w:bCs/>
                <w:sz w:val="16"/>
                <w:szCs w:val="16"/>
              </w:rPr>
              <w:instrText xml:space="preserve"> NUMPAGES  </w:instrText>
            </w:r>
            <w:r w:rsidR="006B2EA1" w:rsidRPr="006B2EA1">
              <w:rPr>
                <w:b/>
                <w:bCs/>
                <w:sz w:val="16"/>
                <w:szCs w:val="16"/>
              </w:rPr>
              <w:fldChar w:fldCharType="separate"/>
            </w:r>
            <w:r w:rsidR="008D6118">
              <w:rPr>
                <w:b/>
                <w:bCs/>
                <w:noProof/>
                <w:sz w:val="16"/>
                <w:szCs w:val="16"/>
              </w:rPr>
              <w:t>8</w:t>
            </w:r>
            <w:r w:rsidR="006B2EA1" w:rsidRPr="006B2EA1">
              <w:rPr>
                <w:b/>
                <w:bCs/>
                <w:sz w:val="16"/>
                <w:szCs w:val="16"/>
              </w:rPr>
              <w:fldChar w:fldCharType="end"/>
            </w:r>
          </w:p>
        </w:sdtContent>
      </w:sdt>
    </w:sdtContent>
  </w:sdt>
  <w:p w14:paraId="775B93CC" w14:textId="77777777" w:rsidR="006B2EA1" w:rsidRPr="006B2EA1" w:rsidRDefault="006B2EA1" w:rsidP="006B2E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EDC3" w14:textId="77777777" w:rsidR="0033657D" w:rsidRDefault="0033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CE1C5" w14:textId="77777777" w:rsidR="007E4CFD" w:rsidRDefault="007E4CFD" w:rsidP="006B2EA1">
      <w:pPr>
        <w:spacing w:line="240" w:lineRule="auto"/>
      </w:pPr>
      <w:r>
        <w:separator/>
      </w:r>
    </w:p>
  </w:footnote>
  <w:footnote w:type="continuationSeparator" w:id="0">
    <w:p w14:paraId="4E9244C4" w14:textId="77777777" w:rsidR="007E4CFD" w:rsidRDefault="007E4CFD" w:rsidP="006B2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0A7E" w14:textId="77777777" w:rsidR="0033657D" w:rsidRDefault="00336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43DA" w14:textId="77777777" w:rsidR="006B2EA1" w:rsidRDefault="00601F01" w:rsidP="00601F01">
    <w:pPr>
      <w:pStyle w:val="Header"/>
      <w:tabs>
        <w:tab w:val="clear" w:pos="4513"/>
      </w:tabs>
      <w:jc w:val="right"/>
    </w:pPr>
    <w:r w:rsidRPr="00836F5D">
      <w:rPr>
        <w:rFonts w:cs="Arial"/>
        <w:noProof/>
        <w:lang w:eastAsia="en-AU"/>
      </w:rPr>
      <w:drawing>
        <wp:inline distT="0" distB="0" distL="0" distR="0" wp14:anchorId="2BA52DFB" wp14:editId="7AE1CB99">
          <wp:extent cx="644979" cy="5876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toria_University_Polytechnic_Logo_Portrait_CENT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580" cy="6264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2188" w14:textId="77777777" w:rsidR="0033657D" w:rsidRDefault="00336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44274D"/>
    <w:multiLevelType w:val="hybridMultilevel"/>
    <w:tmpl w:val="E4983DD8"/>
    <w:lvl w:ilvl="0" w:tplc="C93823A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F53DF1"/>
    <w:multiLevelType w:val="hybridMultilevel"/>
    <w:tmpl w:val="ECF65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765667"/>
    <w:multiLevelType w:val="hybridMultilevel"/>
    <w:tmpl w:val="FB8CF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CF13AB"/>
    <w:multiLevelType w:val="hybridMultilevel"/>
    <w:tmpl w:val="DCAC410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DC3BAE"/>
    <w:multiLevelType w:val="hybridMultilevel"/>
    <w:tmpl w:val="7A3E3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3A61E0"/>
    <w:multiLevelType w:val="hybridMultilevel"/>
    <w:tmpl w:val="34AE7ED4"/>
    <w:lvl w:ilvl="0" w:tplc="0C090001">
      <w:start w:val="1"/>
      <w:numFmt w:val="bullet"/>
      <w:lvlText w:val=""/>
      <w:lvlJc w:val="left"/>
      <w:pPr>
        <w:ind w:left="513" w:hanging="360"/>
      </w:pPr>
      <w:rPr>
        <w:rFonts w:ascii="Symbol" w:hAnsi="Symbol" w:hint="default"/>
      </w:rPr>
    </w:lvl>
    <w:lvl w:ilvl="1" w:tplc="0C090003" w:tentative="1">
      <w:start w:val="1"/>
      <w:numFmt w:val="bullet"/>
      <w:lvlText w:val="o"/>
      <w:lvlJc w:val="left"/>
      <w:pPr>
        <w:ind w:left="1233" w:hanging="360"/>
      </w:pPr>
      <w:rPr>
        <w:rFonts w:ascii="Courier New" w:hAnsi="Courier New" w:cs="Courier New" w:hint="default"/>
      </w:rPr>
    </w:lvl>
    <w:lvl w:ilvl="2" w:tplc="0C090005" w:tentative="1">
      <w:start w:val="1"/>
      <w:numFmt w:val="bullet"/>
      <w:lvlText w:val=""/>
      <w:lvlJc w:val="left"/>
      <w:pPr>
        <w:ind w:left="1953" w:hanging="360"/>
      </w:pPr>
      <w:rPr>
        <w:rFonts w:ascii="Wingdings" w:hAnsi="Wingdings" w:hint="default"/>
      </w:rPr>
    </w:lvl>
    <w:lvl w:ilvl="3" w:tplc="0C090001" w:tentative="1">
      <w:start w:val="1"/>
      <w:numFmt w:val="bullet"/>
      <w:lvlText w:val=""/>
      <w:lvlJc w:val="left"/>
      <w:pPr>
        <w:ind w:left="2673" w:hanging="360"/>
      </w:pPr>
      <w:rPr>
        <w:rFonts w:ascii="Symbol" w:hAnsi="Symbol" w:hint="default"/>
      </w:rPr>
    </w:lvl>
    <w:lvl w:ilvl="4" w:tplc="0C090003" w:tentative="1">
      <w:start w:val="1"/>
      <w:numFmt w:val="bullet"/>
      <w:lvlText w:val="o"/>
      <w:lvlJc w:val="left"/>
      <w:pPr>
        <w:ind w:left="3393" w:hanging="360"/>
      </w:pPr>
      <w:rPr>
        <w:rFonts w:ascii="Courier New" w:hAnsi="Courier New" w:cs="Courier New" w:hint="default"/>
      </w:rPr>
    </w:lvl>
    <w:lvl w:ilvl="5" w:tplc="0C090005" w:tentative="1">
      <w:start w:val="1"/>
      <w:numFmt w:val="bullet"/>
      <w:lvlText w:val=""/>
      <w:lvlJc w:val="left"/>
      <w:pPr>
        <w:ind w:left="4113" w:hanging="360"/>
      </w:pPr>
      <w:rPr>
        <w:rFonts w:ascii="Wingdings" w:hAnsi="Wingdings" w:hint="default"/>
      </w:rPr>
    </w:lvl>
    <w:lvl w:ilvl="6" w:tplc="0C090001" w:tentative="1">
      <w:start w:val="1"/>
      <w:numFmt w:val="bullet"/>
      <w:lvlText w:val=""/>
      <w:lvlJc w:val="left"/>
      <w:pPr>
        <w:ind w:left="4833" w:hanging="360"/>
      </w:pPr>
      <w:rPr>
        <w:rFonts w:ascii="Symbol" w:hAnsi="Symbol" w:hint="default"/>
      </w:rPr>
    </w:lvl>
    <w:lvl w:ilvl="7" w:tplc="0C090003" w:tentative="1">
      <w:start w:val="1"/>
      <w:numFmt w:val="bullet"/>
      <w:lvlText w:val="o"/>
      <w:lvlJc w:val="left"/>
      <w:pPr>
        <w:ind w:left="5553" w:hanging="360"/>
      </w:pPr>
      <w:rPr>
        <w:rFonts w:ascii="Courier New" w:hAnsi="Courier New" w:cs="Courier New" w:hint="default"/>
      </w:rPr>
    </w:lvl>
    <w:lvl w:ilvl="8" w:tplc="0C090005" w:tentative="1">
      <w:start w:val="1"/>
      <w:numFmt w:val="bullet"/>
      <w:lvlText w:val=""/>
      <w:lvlJc w:val="left"/>
      <w:pPr>
        <w:ind w:left="6273" w:hanging="360"/>
      </w:pPr>
      <w:rPr>
        <w:rFonts w:ascii="Wingdings" w:hAnsi="Wingdings" w:hint="default"/>
      </w:rPr>
    </w:lvl>
  </w:abstractNum>
  <w:abstractNum w:abstractNumId="9"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174AF1"/>
    <w:multiLevelType w:val="hybridMultilevel"/>
    <w:tmpl w:val="9E106F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844E70"/>
    <w:multiLevelType w:val="multilevel"/>
    <w:tmpl w:val="E520B054"/>
    <w:lvl w:ilvl="0">
      <w:start w:val="1"/>
      <w:numFmt w:val="bullet"/>
      <w:lvlText w:val="•"/>
      <w:lvlJc w:val="left"/>
      <w:pPr>
        <w:ind w:left="360" w:firstLine="0"/>
      </w:pPr>
      <w:rPr>
        <w:rFonts w:ascii="Arial" w:eastAsia="Arial" w:hAnsi="Arial" w:cs="Arial"/>
        <w:sz w:val="36"/>
        <w:szCs w:val="36"/>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569C725B"/>
    <w:multiLevelType w:val="hybridMultilevel"/>
    <w:tmpl w:val="0C9ADA4A"/>
    <w:lvl w:ilvl="0" w:tplc="0C090001">
      <w:start w:val="1"/>
      <w:numFmt w:val="bullet"/>
      <w:lvlText w:val=""/>
      <w:lvlJc w:val="left"/>
      <w:pPr>
        <w:ind w:left="1440" w:hanging="360"/>
      </w:pPr>
      <w:rPr>
        <w:rFonts w:ascii="Symbol" w:hAnsi="Symbol" w:hint="default"/>
      </w:rPr>
    </w:lvl>
    <w:lvl w:ilvl="1" w:tplc="C2EED594">
      <w:numFmt w:val="bullet"/>
      <w:lvlText w:val="•"/>
      <w:lvlJc w:val="left"/>
      <w:pPr>
        <w:ind w:left="2160" w:hanging="360"/>
      </w:pPr>
      <w:rPr>
        <w:rFonts w:ascii="Arial" w:eastAsiaTheme="minorHAnsi" w:hAnsi="Arial" w:cs="Aria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08A4F01"/>
    <w:multiLevelType w:val="hybridMultilevel"/>
    <w:tmpl w:val="1CCC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18564D2"/>
    <w:multiLevelType w:val="hybridMultilevel"/>
    <w:tmpl w:val="4E36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832357"/>
    <w:multiLevelType w:val="hybridMultilevel"/>
    <w:tmpl w:val="EAFC4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8A2CBB"/>
    <w:multiLevelType w:val="hybridMultilevel"/>
    <w:tmpl w:val="CD0E1D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32C2BE3"/>
    <w:multiLevelType w:val="hybridMultilevel"/>
    <w:tmpl w:val="59487B34"/>
    <w:lvl w:ilvl="0" w:tplc="955672A4">
      <w:start w:val="1"/>
      <w:numFmt w:val="decimal"/>
      <w:lvlText w:val="%1."/>
      <w:lvlJc w:val="left"/>
      <w:pPr>
        <w:ind w:left="-207" w:hanging="360"/>
      </w:pPr>
      <w:rPr>
        <w:rFonts w:hint="default"/>
      </w:rPr>
    </w:lvl>
    <w:lvl w:ilvl="1" w:tplc="0C090019">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20" w15:restartNumberingAfterBreak="0">
    <w:nsid w:val="78831590"/>
    <w:multiLevelType w:val="hybridMultilevel"/>
    <w:tmpl w:val="200492BA"/>
    <w:lvl w:ilvl="0" w:tplc="B246C946">
      <w:numFmt w:val="bullet"/>
      <w:lvlText w:val="-"/>
      <w:lvlJc w:val="left"/>
      <w:pPr>
        <w:ind w:left="1080" w:hanging="360"/>
      </w:pPr>
      <w:rPr>
        <w:rFonts w:ascii="Arial" w:eastAsia="MS Gothic"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03072633">
    <w:abstractNumId w:val="12"/>
  </w:num>
  <w:num w:numId="2" w16cid:durableId="1317807783">
    <w:abstractNumId w:val="8"/>
  </w:num>
  <w:num w:numId="3" w16cid:durableId="1887371485">
    <w:abstractNumId w:val="14"/>
  </w:num>
  <w:num w:numId="4" w16cid:durableId="1140850809">
    <w:abstractNumId w:val="5"/>
  </w:num>
  <w:num w:numId="5" w16cid:durableId="914047177">
    <w:abstractNumId w:val="1"/>
  </w:num>
  <w:num w:numId="6" w16cid:durableId="335034391">
    <w:abstractNumId w:val="19"/>
  </w:num>
  <w:num w:numId="7" w16cid:durableId="350035167">
    <w:abstractNumId w:val="7"/>
  </w:num>
  <w:num w:numId="8" w16cid:durableId="2033797528">
    <w:abstractNumId w:val="20"/>
  </w:num>
  <w:num w:numId="9" w16cid:durableId="1770807621">
    <w:abstractNumId w:val="17"/>
  </w:num>
  <w:num w:numId="10" w16cid:durableId="446631534">
    <w:abstractNumId w:val="2"/>
  </w:num>
  <w:num w:numId="11" w16cid:durableId="550767479">
    <w:abstractNumId w:val="13"/>
  </w:num>
  <w:num w:numId="12" w16cid:durableId="1510146101">
    <w:abstractNumId w:val="15"/>
  </w:num>
  <w:num w:numId="13" w16cid:durableId="1638878642">
    <w:abstractNumId w:val="10"/>
  </w:num>
  <w:num w:numId="14" w16cid:durableId="922027266">
    <w:abstractNumId w:val="6"/>
  </w:num>
  <w:num w:numId="15" w16cid:durableId="1166941573">
    <w:abstractNumId w:val="0"/>
  </w:num>
  <w:num w:numId="16" w16cid:durableId="861821044">
    <w:abstractNumId w:val="9"/>
  </w:num>
  <w:num w:numId="17" w16cid:durableId="1218082755">
    <w:abstractNumId w:val="16"/>
  </w:num>
  <w:num w:numId="18" w16cid:durableId="1609044219">
    <w:abstractNumId w:val="4"/>
  </w:num>
  <w:num w:numId="19" w16cid:durableId="1706835048">
    <w:abstractNumId w:val="18"/>
  </w:num>
  <w:num w:numId="20" w16cid:durableId="416287792">
    <w:abstractNumId w:val="11"/>
  </w:num>
  <w:num w:numId="21" w16cid:durableId="2135172699">
    <w:abstractNumId w:val="3"/>
  </w:num>
  <w:num w:numId="22" w16cid:durableId="19008999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60"/>
    <w:rsid w:val="00002896"/>
    <w:rsid w:val="00072644"/>
    <w:rsid w:val="00096391"/>
    <w:rsid w:val="000E3CB3"/>
    <w:rsid w:val="001826B4"/>
    <w:rsid w:val="002550B7"/>
    <w:rsid w:val="002C2FAD"/>
    <w:rsid w:val="002C2FC2"/>
    <w:rsid w:val="002E1A7E"/>
    <w:rsid w:val="00313A0F"/>
    <w:rsid w:val="0033657D"/>
    <w:rsid w:val="003D6ABD"/>
    <w:rsid w:val="00445235"/>
    <w:rsid w:val="00462B01"/>
    <w:rsid w:val="004868FE"/>
    <w:rsid w:val="004D4D8D"/>
    <w:rsid w:val="00584FC5"/>
    <w:rsid w:val="005D038A"/>
    <w:rsid w:val="005E0FBB"/>
    <w:rsid w:val="00601F01"/>
    <w:rsid w:val="006A5941"/>
    <w:rsid w:val="006B2EA1"/>
    <w:rsid w:val="00770C28"/>
    <w:rsid w:val="00777BBE"/>
    <w:rsid w:val="007807F6"/>
    <w:rsid w:val="007C34C2"/>
    <w:rsid w:val="007E4CFD"/>
    <w:rsid w:val="00887B89"/>
    <w:rsid w:val="008B18C6"/>
    <w:rsid w:val="008D6118"/>
    <w:rsid w:val="00902AC0"/>
    <w:rsid w:val="00942F51"/>
    <w:rsid w:val="00A40211"/>
    <w:rsid w:val="00A546D5"/>
    <w:rsid w:val="00A61349"/>
    <w:rsid w:val="00A651B4"/>
    <w:rsid w:val="00AB60BF"/>
    <w:rsid w:val="00B243DF"/>
    <w:rsid w:val="00B24F3E"/>
    <w:rsid w:val="00C62202"/>
    <w:rsid w:val="00CC05CC"/>
    <w:rsid w:val="00D06EC2"/>
    <w:rsid w:val="00D11326"/>
    <w:rsid w:val="00D56068"/>
    <w:rsid w:val="00DC7DA4"/>
    <w:rsid w:val="00DE6E60"/>
    <w:rsid w:val="00E51CD4"/>
    <w:rsid w:val="00F31E41"/>
    <w:rsid w:val="00FE59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E81C"/>
  <w15:chartTrackingRefBased/>
  <w15:docId w15:val="{ECADC50A-71DC-4E05-A592-52C489AC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A1"/>
    <w:pPr>
      <w:spacing w:after="0"/>
    </w:pPr>
    <w:rPr>
      <w:rFonts w:ascii="Arial" w:hAnsi="Arial"/>
    </w:rPr>
  </w:style>
  <w:style w:type="paragraph" w:styleId="Heading1">
    <w:name w:val="heading 1"/>
    <w:basedOn w:val="Normal"/>
    <w:next w:val="Normal"/>
    <w:link w:val="Heading1Char"/>
    <w:uiPriority w:val="9"/>
    <w:qFormat/>
    <w:rsid w:val="006B2EA1"/>
    <w:pPr>
      <w:keepNext/>
      <w:keepLines/>
      <w:pBdr>
        <w:top w:val="single" w:sz="4" w:space="1" w:color="auto"/>
        <w:left w:val="single" w:sz="4" w:space="3" w:color="auto"/>
        <w:bottom w:val="single" w:sz="4" w:space="1" w:color="auto"/>
        <w:right w:val="single" w:sz="4" w:space="3" w:color="auto"/>
      </w:pBdr>
      <w:shd w:val="clear" w:color="auto" w:fill="62A595"/>
      <w:spacing w:before="120" w:after="120"/>
      <w:outlineLvl w:val="0"/>
    </w:pPr>
    <w:rPr>
      <w:rFonts w:eastAsiaTheme="majorEastAsia" w:cstheme="majorBidi"/>
      <w:b/>
      <w:color w:val="FFFFFF" w:themeColor="background1"/>
      <w:sz w:val="32"/>
      <w:szCs w:val="32"/>
    </w:rPr>
  </w:style>
  <w:style w:type="paragraph" w:styleId="Heading2">
    <w:name w:val="heading 2"/>
    <w:basedOn w:val="Normal"/>
    <w:next w:val="Normal"/>
    <w:link w:val="Heading2Char"/>
    <w:qFormat/>
    <w:rsid w:val="00462B01"/>
    <w:pPr>
      <w:keepNext/>
      <w:tabs>
        <w:tab w:val="left" w:pos="567"/>
      </w:tabs>
      <w:suppressAutoHyphens/>
      <w:spacing w:before="240" w:after="60"/>
      <w:outlineLvl w:val="1"/>
    </w:pPr>
    <w:rPr>
      <w:rFonts w:ascii="Times New Roman" w:eastAsia="Times New Roman" w:hAnsi="Times New Roman" w:cs="Arial"/>
      <w:b/>
      <w:bCs/>
      <w:iCs/>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A1"/>
    <w:rPr>
      <w:rFonts w:ascii="Arial" w:eastAsiaTheme="majorEastAsia" w:hAnsi="Arial" w:cstheme="majorBidi"/>
      <w:b/>
      <w:color w:val="FFFFFF" w:themeColor="background1"/>
      <w:sz w:val="32"/>
      <w:szCs w:val="32"/>
      <w:shd w:val="clear" w:color="auto" w:fill="62A595"/>
    </w:rPr>
  </w:style>
  <w:style w:type="table" w:styleId="TableGrid">
    <w:name w:val="Table Grid"/>
    <w:basedOn w:val="TableNormal"/>
    <w:uiPriority w:val="39"/>
    <w:rsid w:val="006B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Questions and numbered lists,List Paragraph1,Single bullet style,Table numbering,Bullet,Bullets,List Paragraph 2"/>
    <w:basedOn w:val="Normal"/>
    <w:link w:val="ListParagraphChar"/>
    <w:uiPriority w:val="34"/>
    <w:qFormat/>
    <w:rsid w:val="006B2EA1"/>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Questions and numbered lists Char,List Paragraph1 Char,Single bullet style Char,Table numbering Char,Bullet Char,Bullets Char,List Paragraph 2 Char"/>
    <w:basedOn w:val="DefaultParagraphFont"/>
    <w:link w:val="ListParagraph"/>
    <w:uiPriority w:val="34"/>
    <w:qFormat/>
    <w:locked/>
    <w:rsid w:val="006B2EA1"/>
    <w:rPr>
      <w:rFonts w:ascii="Calibri" w:eastAsia="Times New Roman" w:hAnsi="Calibri" w:cs="Times New Roman"/>
    </w:rPr>
  </w:style>
  <w:style w:type="paragraph" w:styleId="Header">
    <w:name w:val="header"/>
    <w:basedOn w:val="Normal"/>
    <w:link w:val="HeaderChar"/>
    <w:uiPriority w:val="99"/>
    <w:unhideWhenUsed/>
    <w:rsid w:val="006B2EA1"/>
    <w:pPr>
      <w:tabs>
        <w:tab w:val="center" w:pos="4513"/>
        <w:tab w:val="right" w:pos="9026"/>
      </w:tabs>
      <w:spacing w:line="240" w:lineRule="auto"/>
    </w:pPr>
  </w:style>
  <w:style w:type="character" w:customStyle="1" w:styleId="HeaderChar">
    <w:name w:val="Header Char"/>
    <w:basedOn w:val="DefaultParagraphFont"/>
    <w:link w:val="Header"/>
    <w:uiPriority w:val="99"/>
    <w:rsid w:val="006B2EA1"/>
    <w:rPr>
      <w:rFonts w:ascii="Arial" w:hAnsi="Arial"/>
    </w:rPr>
  </w:style>
  <w:style w:type="paragraph" w:styleId="Footer">
    <w:name w:val="footer"/>
    <w:basedOn w:val="Normal"/>
    <w:link w:val="FooterChar"/>
    <w:uiPriority w:val="99"/>
    <w:unhideWhenUsed/>
    <w:qFormat/>
    <w:rsid w:val="006B2EA1"/>
    <w:pPr>
      <w:tabs>
        <w:tab w:val="center" w:pos="4513"/>
        <w:tab w:val="right" w:pos="9026"/>
      </w:tabs>
      <w:spacing w:line="240" w:lineRule="auto"/>
    </w:pPr>
  </w:style>
  <w:style w:type="character" w:customStyle="1" w:styleId="FooterChar">
    <w:name w:val="Footer Char"/>
    <w:basedOn w:val="DefaultParagraphFont"/>
    <w:link w:val="Footer"/>
    <w:uiPriority w:val="99"/>
    <w:rsid w:val="006B2EA1"/>
    <w:rPr>
      <w:rFonts w:ascii="Arial" w:hAnsi="Arial"/>
    </w:rPr>
  </w:style>
  <w:style w:type="character" w:customStyle="1" w:styleId="Heading2Char">
    <w:name w:val="Heading 2 Char"/>
    <w:basedOn w:val="DefaultParagraphFont"/>
    <w:link w:val="Heading2"/>
    <w:qFormat/>
    <w:rsid w:val="00462B01"/>
    <w:rPr>
      <w:rFonts w:ascii="Times New Roman" w:eastAsia="Times New Roman" w:hAnsi="Times New Roman" w:cs="Arial"/>
      <w:b/>
      <w:bCs/>
      <w:iCs/>
      <w:sz w:val="28"/>
      <w:szCs w:val="28"/>
      <w:lang w:eastAsia="en-AU"/>
    </w:rPr>
  </w:style>
  <w:style w:type="paragraph" w:styleId="BodyText2">
    <w:name w:val="Body Text 2"/>
    <w:basedOn w:val="Normal"/>
    <w:link w:val="BodyText2Char"/>
    <w:qFormat/>
    <w:rsid w:val="00462B01"/>
    <w:pPr>
      <w:suppressAutoHyphens/>
      <w:spacing w:before="40" w:after="120" w:line="480" w:lineRule="auto"/>
    </w:pPr>
    <w:rPr>
      <w:rFonts w:eastAsia="Times New Roman" w:cs="Times New Roman"/>
      <w:sz w:val="20"/>
      <w:szCs w:val="24"/>
      <w:lang w:eastAsia="en-AU"/>
    </w:rPr>
  </w:style>
  <w:style w:type="character" w:customStyle="1" w:styleId="BodyText2Char">
    <w:name w:val="Body Text 2 Char"/>
    <w:basedOn w:val="DefaultParagraphFont"/>
    <w:link w:val="BodyText2"/>
    <w:rsid w:val="00462B01"/>
    <w:rPr>
      <w:rFonts w:ascii="Arial" w:eastAsia="Times New Roman" w:hAnsi="Arial" w:cs="Times New Roman"/>
      <w:sz w:val="20"/>
      <w:szCs w:val="24"/>
      <w:lang w:eastAsia="en-AU"/>
    </w:rPr>
  </w:style>
  <w:style w:type="table" w:customStyle="1" w:styleId="TableGrid12">
    <w:name w:val="Table Grid12"/>
    <w:basedOn w:val="TableNormal"/>
    <w:next w:val="TableGrid"/>
    <w:rsid w:val="00462B01"/>
    <w:pPr>
      <w:spacing w:after="0" w:line="240" w:lineRule="auto"/>
    </w:pPr>
    <w:rPr>
      <w:rFonts w:ascii="Times New Roman" w:eastAsia="Times New Roman" w:hAnsi="Times New Roman" w:cs="Times New Roman"/>
      <w:sz w:val="20"/>
      <w:szCs w:val="20"/>
      <w:lang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462B01"/>
    <w:pPr>
      <w:spacing w:after="120" w:line="240" w:lineRule="auto"/>
    </w:pPr>
    <w:rPr>
      <w:rFonts w:ascii="Calibri" w:eastAsia="Calibri" w:hAnsi="Calibri" w:cs="Times New Roman"/>
      <w:color w:val="404040"/>
    </w:rPr>
  </w:style>
  <w:style w:type="character" w:customStyle="1" w:styleId="BodycopyChar">
    <w:name w:val="Bodycopy Char"/>
    <w:link w:val="Bodycopy"/>
    <w:rsid w:val="00462B01"/>
    <w:rPr>
      <w:rFonts w:ascii="Calibri" w:eastAsia="Calibri" w:hAnsi="Calibri" w:cs="Times New Roman"/>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5102391\Desktop\Course%20Documents\Assessment%20Templates\Template%20for%20written%20assesss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for written assesssments</Template>
  <TotalTime>51</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ONeill</dc:creator>
  <cp:keywords/>
  <dc:description/>
  <cp:lastModifiedBy>Shakur Ingram</cp:lastModifiedBy>
  <cp:revision>8</cp:revision>
  <dcterms:created xsi:type="dcterms:W3CDTF">2022-02-07T04:35:00Z</dcterms:created>
  <dcterms:modified xsi:type="dcterms:W3CDTF">2023-04-02T09:26:00Z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2021-07-01T01:47:06Z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b440bfc2-9b75-4318-a187-8079c7c833b1</vt:lpwstr>
  </property>
  <property fmtid="{D5CDD505-2E9C-101B-9397-08002B2CF9AE}" pid="8" name="MSIP_Label_d7dc88d9-fa17-47eb-a208-3e66f59d50e5_ContentBits">
    <vt:lpwstr>0</vt:lpwstr>
  </property>
</Properties>
</file>